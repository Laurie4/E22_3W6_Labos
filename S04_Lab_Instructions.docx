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162AF23E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>GitHub et révision MVC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5C70BFDB" w14:textId="77777777" w:rsidR="00C71164" w:rsidRPr="00C71164" w:rsidRDefault="00C71164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71164">
        <w:rPr>
          <w:rFonts w:ascii="Calibri" w:eastAsia="Times New Roman" w:hAnsi="Calibri" w:cs="Calibri"/>
          <w:sz w:val="22"/>
          <w:szCs w:val="22"/>
        </w:rPr>
        <w:t>Models: Entity Framework</w:t>
      </w:r>
    </w:p>
    <w:p w14:paraId="6C7D24E0" w14:textId="4E84571D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71164">
        <w:rPr>
          <w:rFonts w:ascii="Calibri" w:eastAsia="Times New Roman" w:hAnsi="Calibri" w:cs="Calibri"/>
          <w:sz w:val="22"/>
          <w:szCs w:val="22"/>
        </w:rPr>
        <w:t>C</w:t>
      </w:r>
      <w:r>
        <w:rPr>
          <w:rFonts w:ascii="Calibri" w:eastAsia="Times New Roman" w:hAnsi="Calibri" w:cs="Calibri"/>
          <w:sz w:val="22"/>
          <w:szCs w:val="22"/>
        </w:rPr>
        <w:t>réer la c</w:t>
      </w:r>
      <w:r w:rsidRPr="00C71164">
        <w:rPr>
          <w:rFonts w:ascii="Calibri" w:eastAsia="Times New Roman" w:hAnsi="Calibri" w:cs="Calibri"/>
          <w:sz w:val="22"/>
          <w:szCs w:val="22"/>
        </w:rPr>
        <w:t>onnexion DB</w:t>
      </w:r>
    </w:p>
    <w:p w14:paraId="17FC89EE" w14:textId="30FA785E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Créer le </w:t>
      </w:r>
      <w:r w:rsidRPr="00C71164">
        <w:rPr>
          <w:rFonts w:ascii="Calibri" w:eastAsia="Times New Roman" w:hAnsi="Calibri" w:cs="Calibri"/>
          <w:sz w:val="22"/>
          <w:szCs w:val="22"/>
        </w:rPr>
        <w:t>DbContext</w:t>
      </w:r>
    </w:p>
    <w:p w14:paraId="4E44404F" w14:textId="58CB4FBA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Ajouter les </w:t>
      </w:r>
      <w:r w:rsidRPr="00C71164">
        <w:rPr>
          <w:rFonts w:ascii="Calibri" w:eastAsia="Times New Roman" w:hAnsi="Calibri" w:cs="Calibri"/>
          <w:sz w:val="22"/>
          <w:szCs w:val="22"/>
        </w:rPr>
        <w:t xml:space="preserve">Data Annotations </w:t>
      </w:r>
      <w:r>
        <w:rPr>
          <w:rFonts w:ascii="Calibri" w:eastAsia="Times New Roman" w:hAnsi="Calibri" w:cs="Calibri"/>
          <w:sz w:val="22"/>
          <w:szCs w:val="22"/>
        </w:rPr>
        <w:t>de base</w:t>
      </w:r>
    </w:p>
    <w:p w14:paraId="2B63F02A" w14:textId="70C8BAD1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Effectuer des </w:t>
      </w:r>
      <w:r w:rsidRPr="00C71164">
        <w:rPr>
          <w:rFonts w:ascii="Calibri" w:eastAsia="Times New Roman" w:hAnsi="Calibri" w:cs="Calibri"/>
          <w:sz w:val="22"/>
          <w:szCs w:val="22"/>
        </w:rPr>
        <w:t>Migration</w:t>
      </w:r>
      <w:r>
        <w:rPr>
          <w:rFonts w:ascii="Calibri" w:eastAsia="Times New Roman" w:hAnsi="Calibri" w:cs="Calibri"/>
          <w:sz w:val="22"/>
          <w:szCs w:val="22"/>
        </w:rPr>
        <w:t xml:space="preserve"> et </w:t>
      </w:r>
      <w:r w:rsidRPr="00C71164">
        <w:rPr>
          <w:rFonts w:ascii="Calibri" w:eastAsia="Times New Roman" w:hAnsi="Calibri" w:cs="Calibri"/>
          <w:i/>
          <w:iCs/>
          <w:sz w:val="22"/>
          <w:szCs w:val="22"/>
        </w:rPr>
        <w:t>update database</w:t>
      </w:r>
    </w:p>
    <w:p w14:paraId="34015074" w14:textId="77777777" w:rsidR="00C71164" w:rsidRPr="00C71164" w:rsidRDefault="00C71164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71164">
        <w:rPr>
          <w:rFonts w:ascii="Calibri" w:eastAsia="Times New Roman" w:hAnsi="Calibri" w:cs="Calibri"/>
          <w:sz w:val="22"/>
          <w:szCs w:val="22"/>
        </w:rPr>
        <w:t>Validation</w:t>
      </w:r>
    </w:p>
    <w:p w14:paraId="6C4D2D47" w14:textId="48F221E6" w:rsidR="00C71164" w:rsidRPr="00C71164" w:rsidRDefault="00C71164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Ajouter des </w:t>
      </w:r>
      <w:r w:rsidR="00156BF6">
        <w:rPr>
          <w:rFonts w:ascii="Calibri" w:eastAsia="Times New Roman" w:hAnsi="Calibri" w:cs="Calibri"/>
          <w:sz w:val="22"/>
          <w:szCs w:val="22"/>
        </w:rPr>
        <w:t>a</w:t>
      </w:r>
      <w:r w:rsidRPr="00C71164">
        <w:rPr>
          <w:rFonts w:ascii="Calibri" w:eastAsia="Times New Roman" w:hAnsi="Calibri" w:cs="Calibri"/>
          <w:sz w:val="22"/>
          <w:szCs w:val="22"/>
        </w:rPr>
        <w:t>nnotations de validation</w:t>
      </w:r>
    </w:p>
    <w:p w14:paraId="67CF0084" w14:textId="679ACFEB" w:rsidR="00C71164" w:rsidRPr="00C71164" w:rsidRDefault="00156BF6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Utiliser les </w:t>
      </w:r>
      <w:r w:rsidR="00C71164" w:rsidRPr="00C71164">
        <w:rPr>
          <w:rFonts w:ascii="Calibri" w:eastAsia="Times New Roman" w:hAnsi="Calibri" w:cs="Calibri"/>
          <w:sz w:val="22"/>
          <w:szCs w:val="22"/>
        </w:rPr>
        <w:t>TagHelpers</w:t>
      </w:r>
      <w:r>
        <w:rPr>
          <w:rFonts w:ascii="Calibri" w:eastAsia="Times New Roman" w:hAnsi="Calibri" w:cs="Calibri"/>
          <w:sz w:val="22"/>
          <w:szCs w:val="22"/>
        </w:rPr>
        <w:t xml:space="preserve"> liés à la validation</w:t>
      </w:r>
      <w:r w:rsidR="00924998">
        <w:rPr>
          <w:rFonts w:ascii="Calibri" w:eastAsia="Times New Roman" w:hAnsi="Calibri" w:cs="Calibri"/>
          <w:sz w:val="22"/>
          <w:szCs w:val="22"/>
        </w:rPr>
        <w:t xml:space="preserve"> et aux données</w:t>
      </w:r>
    </w:p>
    <w:p w14:paraId="6D60E320" w14:textId="77777777" w:rsidR="002A2840" w:rsidRDefault="002A2840" w:rsidP="00497FB0"/>
    <w:p w14:paraId="4F9F950D" w14:textId="5EDA3AE8" w:rsidR="000E7516" w:rsidRDefault="000223F6" w:rsidP="000E7516">
      <w:pPr>
        <w:pStyle w:val="Titre1"/>
      </w:pPr>
      <w:r>
        <w:t xml:space="preserve">Créer la branche de la </w:t>
      </w:r>
      <w:r w:rsidR="004B41A3">
        <w:t>fonctionnalité</w:t>
      </w:r>
    </w:p>
    <w:p w14:paraId="2DF894B4" w14:textId="0255271A" w:rsidR="00AF124F" w:rsidRPr="000C4172" w:rsidRDefault="00AF124F" w:rsidP="00AF124F">
      <w:pPr>
        <w:pStyle w:val="Titre2"/>
      </w:pPr>
      <w:r w:rsidRPr="000C4172">
        <w:t xml:space="preserve">Création </w:t>
      </w:r>
      <w:r>
        <w:t xml:space="preserve">de la branche de la </w:t>
      </w:r>
      <w:r w:rsidR="004B41A3">
        <w:t>fonctionnalité</w:t>
      </w:r>
    </w:p>
    <w:p w14:paraId="346D986E" w14:textId="77777777" w:rsidR="00AF124F" w:rsidRPr="00603EFA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 xml:space="preserve">clonez votre repository GitHub </w:t>
      </w:r>
      <w:r w:rsidRPr="00603EFA">
        <w:rPr>
          <w:rFonts w:ascii="Calibri" w:hAnsi="Calibri" w:cs="Calibri"/>
          <w:b/>
          <w:bCs/>
          <w:color w:val="7030A0"/>
        </w:rPr>
        <w:t>A21_3W6_Labos_NOM_PRENOM</w:t>
      </w:r>
    </w:p>
    <w:p w14:paraId="6B7D8209" w14:textId="77777777" w:rsidR="00AF124F" w:rsidRPr="008A0455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Cliquez sur la branche de la séance précédente: </w:t>
      </w:r>
      <w:r w:rsidRPr="00035C46">
        <w:rPr>
          <w:b/>
          <w:bCs/>
        </w:rPr>
        <w:t>S01_Github_Gitkraken_MVC</w:t>
      </w:r>
    </w:p>
    <w:p w14:paraId="48F27773" w14:textId="64BCB65C" w:rsidR="00AF124F" w:rsidRPr="0044560F" w:rsidRDefault="00AF124F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Créez la branche de la séance: </w:t>
      </w:r>
      <w:r w:rsidRPr="00035C46">
        <w:rPr>
          <w:b/>
          <w:bCs/>
        </w:rPr>
        <w:t>S0</w:t>
      </w:r>
      <w:r w:rsidR="007C0BE5">
        <w:rPr>
          <w:b/>
          <w:bCs/>
        </w:rPr>
        <w:t>4</w:t>
      </w:r>
      <w:r w:rsidRPr="00035C46">
        <w:rPr>
          <w:b/>
          <w:bCs/>
        </w:rPr>
        <w:t>_</w:t>
      </w:r>
      <w:r w:rsidR="003E2A4F">
        <w:rPr>
          <w:b/>
          <w:bCs/>
        </w:rPr>
        <w:t>EntityFramework_Intro</w:t>
      </w:r>
    </w:p>
    <w:p w14:paraId="4AD1996A" w14:textId="6390E45B" w:rsidR="0044560F" w:rsidRPr="003E2A4F" w:rsidRDefault="0044560F" w:rsidP="0044560F">
      <w:pPr>
        <w:spacing w:before="0" w:after="160" w:line="259" w:lineRule="auto"/>
        <w:ind w:left="360"/>
      </w:pPr>
      <w:r>
        <w:t>NOTE: Les branches S01 et S0</w:t>
      </w:r>
      <w:r w:rsidR="00C40160">
        <w:t>4</w:t>
      </w:r>
      <w:r>
        <w:t xml:space="preserve"> sont identiques pour le moment</w:t>
      </w:r>
      <w:r w:rsidR="00D4343E">
        <w:t>. La branche S0</w:t>
      </w:r>
      <w:r w:rsidR="0096689E">
        <w:t>4</w:t>
      </w:r>
      <w:r w:rsidR="00D4343E">
        <w:t xml:space="preserve"> n'existe que sur votre git LOCAL.</w:t>
      </w:r>
    </w:p>
    <w:p w14:paraId="2F50ABAA" w14:textId="3A81CDC6" w:rsidR="000E7516" w:rsidRDefault="000E7516" w:rsidP="000E7516"/>
    <w:p w14:paraId="0066FFB3" w14:textId="60AEA0E1" w:rsidR="000223F6" w:rsidRDefault="009139F8" w:rsidP="000223F6">
      <w:pPr>
        <w:pStyle w:val="Titre1"/>
      </w:pPr>
      <w:r>
        <w:t>Configuer le projet pour entity framework</w:t>
      </w:r>
    </w:p>
    <w:p w14:paraId="1549F4C8" w14:textId="30C05288" w:rsidR="00754711" w:rsidRPr="000C4172" w:rsidRDefault="00754711" w:rsidP="00754711">
      <w:pPr>
        <w:pStyle w:val="Titre2"/>
      </w:pPr>
      <w:r>
        <w:t>Installer les packages requis via powershell</w:t>
      </w:r>
    </w:p>
    <w:p w14:paraId="712A6E57" w14:textId="2047AD6E" w:rsidR="003B2F05" w:rsidRPr="003B2F05" w:rsidRDefault="003B2F05" w:rsidP="00CD3A68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Dans Gitkraken, assurez-vous d'être dans la branche de la séance: </w:t>
      </w:r>
      <w:r w:rsidRPr="00035C46">
        <w:rPr>
          <w:b/>
          <w:bCs/>
        </w:rPr>
        <w:t>S0</w:t>
      </w:r>
      <w:r w:rsidR="007C0BE5">
        <w:rPr>
          <w:b/>
          <w:bCs/>
        </w:rPr>
        <w:t>4</w:t>
      </w:r>
      <w:r w:rsidRPr="00035C46">
        <w:rPr>
          <w:b/>
          <w:bCs/>
        </w:rPr>
        <w:t>_</w:t>
      </w:r>
      <w:r>
        <w:rPr>
          <w:b/>
          <w:bCs/>
        </w:rPr>
        <w:t>EntityFramework_Intro</w:t>
      </w:r>
    </w:p>
    <w:p w14:paraId="0F4E0728" w14:textId="4CE6035D" w:rsidR="003B2F05" w:rsidRDefault="003B2F05" w:rsidP="00CD3A68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Ouvrez votre projet</w:t>
      </w:r>
      <w:r w:rsidR="0044560F">
        <w:t xml:space="preserve"> qui se trouve dans votre dossier cloné</w:t>
      </w:r>
    </w:p>
    <w:p w14:paraId="5B265010" w14:textId="2437EE3E" w:rsidR="00D26D4A" w:rsidRPr="003B2F05" w:rsidRDefault="00D26D4A" w:rsidP="00CD3A68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Dans Visual Studio, assurez-vous d'être dans la branche de la séance: </w:t>
      </w:r>
      <w:r w:rsidRPr="00035C46">
        <w:rPr>
          <w:b/>
          <w:bCs/>
        </w:rPr>
        <w:t>S0</w:t>
      </w:r>
      <w:r w:rsidR="007C0BE5">
        <w:rPr>
          <w:b/>
          <w:bCs/>
        </w:rPr>
        <w:t>4</w:t>
      </w:r>
      <w:r w:rsidRPr="00035C46">
        <w:rPr>
          <w:b/>
          <w:bCs/>
        </w:rPr>
        <w:t>_</w:t>
      </w:r>
      <w:r>
        <w:rPr>
          <w:b/>
          <w:bCs/>
        </w:rPr>
        <w:t>EntityFramework_Intro</w:t>
      </w:r>
    </w:p>
    <w:p w14:paraId="2F1BDE27" w14:textId="083AD7D4" w:rsidR="00D26D4A" w:rsidRDefault="00D72031" w:rsidP="00CD3A68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Allez dans Outils-Gestionnaire de packages N</w:t>
      </w:r>
      <w:r w:rsidR="00A53F39">
        <w:t>uGet-Gérer les packages de la solution</w:t>
      </w:r>
    </w:p>
    <w:p w14:paraId="547696DD" w14:textId="1D183C4D" w:rsidR="00A53F39" w:rsidRPr="003E2A4F" w:rsidRDefault="00A53F39" w:rsidP="00CD3A68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Installer les packages suivants</w:t>
      </w:r>
      <w:r w:rsidR="000F0211">
        <w:t>, acceptez les licences et confirmez l'installation</w:t>
      </w:r>
      <w:r w:rsidR="00793839">
        <w:t xml:space="preserve"> (messages)</w:t>
      </w:r>
      <w:r>
        <w:t>:</w:t>
      </w:r>
    </w:p>
    <w:p w14:paraId="3806E314" w14:textId="77777777" w:rsidR="008240B8" w:rsidRPr="00165C20" w:rsidRDefault="008240B8" w:rsidP="00CD3A68">
      <w:pPr>
        <w:pStyle w:val="Paragraphedeliste"/>
        <w:numPr>
          <w:ilvl w:val="0"/>
          <w:numId w:val="6"/>
        </w:numPr>
        <w:spacing w:before="0" w:after="100" w:afterAutospacing="1" w:line="240" w:lineRule="auto"/>
        <w:ind w:left="1423" w:hanging="357"/>
        <w:rPr>
          <w:rFonts w:ascii="Consolas" w:hAnsi="Consolas" w:cs="Consolas"/>
          <w:color w:val="000000"/>
          <w:sz w:val="19"/>
          <w:szCs w:val="19"/>
        </w:rPr>
      </w:pPr>
      <w:r w:rsidRPr="00165C20">
        <w:rPr>
          <w:rFonts w:ascii="Consolas" w:hAnsi="Consolas" w:cs="Consolas"/>
          <w:color w:val="000000"/>
          <w:sz w:val="19"/>
          <w:szCs w:val="19"/>
        </w:rPr>
        <w:t>Microsoft.EntityFrameworkCore</w:t>
      </w:r>
    </w:p>
    <w:p w14:paraId="7B4239EC" w14:textId="77777777" w:rsidR="008240B8" w:rsidRPr="00165C20" w:rsidRDefault="008240B8" w:rsidP="00CD3A68">
      <w:pPr>
        <w:numPr>
          <w:ilvl w:val="0"/>
          <w:numId w:val="6"/>
        </w:numPr>
        <w:spacing w:before="0" w:after="100" w:afterAutospacing="1" w:line="240" w:lineRule="auto"/>
        <w:ind w:left="1423" w:hanging="357"/>
        <w:rPr>
          <w:rFonts w:ascii="Consolas" w:hAnsi="Consolas" w:cs="Consolas"/>
          <w:color w:val="000000"/>
          <w:sz w:val="19"/>
          <w:szCs w:val="19"/>
        </w:rPr>
      </w:pPr>
      <w:r w:rsidRPr="00165C20"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</w:p>
    <w:p w14:paraId="36B513C3" w14:textId="77777777" w:rsidR="008240B8" w:rsidRPr="008A06F2" w:rsidRDefault="008240B8" w:rsidP="00CD3A68">
      <w:pPr>
        <w:numPr>
          <w:ilvl w:val="0"/>
          <w:numId w:val="6"/>
        </w:numPr>
        <w:spacing w:before="0" w:after="100" w:afterAutospacing="1" w:line="240" w:lineRule="auto"/>
        <w:ind w:left="1423" w:hanging="357"/>
      </w:pPr>
      <w:r w:rsidRPr="00C61642">
        <w:t>Microsoft.EntityFrameworkCore</w:t>
      </w:r>
      <w:r>
        <w:t>.tools</w:t>
      </w:r>
    </w:p>
    <w:p w14:paraId="5BC3F196" w14:textId="77777777" w:rsidR="008240B8" w:rsidRDefault="008240B8" w:rsidP="00CD3A68">
      <w:pPr>
        <w:numPr>
          <w:ilvl w:val="0"/>
          <w:numId w:val="6"/>
        </w:numPr>
        <w:spacing w:before="0" w:after="100" w:afterAutospacing="1" w:line="240" w:lineRule="auto"/>
        <w:ind w:left="1423" w:hanging="357"/>
      </w:pPr>
      <w:r w:rsidRPr="008A06F2">
        <w:t>Microsoft.EntityFrameworkCore</w:t>
      </w:r>
      <w:r w:rsidRPr="00A15032">
        <w:t>.Design</w:t>
      </w:r>
    </w:p>
    <w:p w14:paraId="20BFFD59" w14:textId="13356F66" w:rsidR="000223F6" w:rsidRDefault="000223F6" w:rsidP="000E7516"/>
    <w:p w14:paraId="24DAB3A2" w14:textId="77777777" w:rsidR="00B07BAA" w:rsidRDefault="00B07BAA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E28408B" w14:textId="2ADABEE9" w:rsidR="00CB26D6" w:rsidRDefault="00CB26D6" w:rsidP="00CB26D6">
      <w:pPr>
        <w:pStyle w:val="Titre1"/>
      </w:pPr>
      <w:r>
        <w:lastRenderedPageBreak/>
        <w:t xml:space="preserve">Configuer </w:t>
      </w:r>
      <w:r w:rsidR="006C2CB1">
        <w:t>la bd du projet</w:t>
      </w:r>
    </w:p>
    <w:p w14:paraId="2CEF9F10" w14:textId="55EF6333" w:rsidR="007A5116" w:rsidRPr="000C4172" w:rsidRDefault="007A5116" w:rsidP="007A5116">
      <w:pPr>
        <w:pStyle w:val="Titre2"/>
      </w:pPr>
      <w:r>
        <w:t>Ajout de la Connexion à la DB</w:t>
      </w:r>
    </w:p>
    <w:p w14:paraId="3BA4CE6D" w14:textId="77777777" w:rsidR="00B7171D" w:rsidRDefault="007A5116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Ouvrez </w:t>
      </w:r>
      <w:r w:rsidR="00B7171D">
        <w:t>Management Studio</w:t>
      </w:r>
    </w:p>
    <w:p w14:paraId="39CD3DE2" w14:textId="525C1A8E" w:rsidR="00B7171D" w:rsidRDefault="00B7171D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Connectez-vous et copiez le nom du serveur</w:t>
      </w:r>
    </w:p>
    <w:p w14:paraId="56840395" w14:textId="296C0AD5" w:rsidR="00B7171D" w:rsidRPr="00B7171D" w:rsidRDefault="00B7171D" w:rsidP="00B7171D">
      <w:pPr>
        <w:spacing w:before="0" w:after="160" w:line="259" w:lineRule="auto"/>
        <w:ind w:left="360"/>
        <w:rPr>
          <w:color w:val="FF0000"/>
        </w:rPr>
      </w:pPr>
      <w:r w:rsidRPr="00B7171D">
        <w:rPr>
          <w:color w:val="FF0000"/>
        </w:rPr>
        <w:t xml:space="preserve">ATTENTION: </w:t>
      </w:r>
      <w:r w:rsidR="006C2CB1">
        <w:rPr>
          <w:color w:val="FF0000"/>
        </w:rPr>
        <w:t>Dans les laboratoires, l</w:t>
      </w:r>
      <w:r w:rsidRPr="00B7171D">
        <w:rPr>
          <w:color w:val="FF0000"/>
        </w:rPr>
        <w:t xml:space="preserve">e nom du serveur par défaut n'est pas le bon! </w:t>
      </w:r>
    </w:p>
    <w:p w14:paraId="7FB5ED71" w14:textId="73AF7ECA" w:rsidR="007A5116" w:rsidRPr="00294007" w:rsidRDefault="00800EDB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Ouvrez le fichier</w:t>
      </w:r>
      <w:r w:rsidR="007A5116">
        <w:t xml:space="preserve"> appSettings.json</w:t>
      </w:r>
    </w:p>
    <w:p w14:paraId="016316F1" w14:textId="029DD243" w:rsidR="007A5116" w:rsidRDefault="007A5116" w:rsidP="00CD3A68">
      <w:pPr>
        <w:pStyle w:val="Paragraphedeliste"/>
        <w:numPr>
          <w:ilvl w:val="0"/>
          <w:numId w:val="7"/>
        </w:numPr>
        <w:spacing w:before="0" w:after="160" w:line="259" w:lineRule="auto"/>
      </w:pPr>
      <w:r w:rsidRPr="00602B32">
        <w:t>Ajouter la connexion</w:t>
      </w:r>
      <w:r w:rsidR="00602B32" w:rsidRPr="00602B32">
        <w:t xml:space="preserve"> soit l</w:t>
      </w:r>
      <w:r w:rsidR="00602B32">
        <w:t>e texte en vert</w:t>
      </w:r>
      <w:r w:rsidR="007266C4">
        <w:t xml:space="preserve"> ATTENTION n'oubliez pas la virgule!</w:t>
      </w:r>
    </w:p>
    <w:p w14:paraId="715D876E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2178C7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"Logging"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1B2340D6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"LogLevel"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27B23B7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"Default"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266C4">
        <w:rPr>
          <w:rFonts w:ascii="Consolas" w:hAnsi="Consolas" w:cs="Consolas"/>
          <w:color w:val="A31515"/>
          <w:sz w:val="19"/>
          <w:szCs w:val="19"/>
          <w:lang w:val="en-US"/>
        </w:rPr>
        <w:t>"Information"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15F261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"Microsoft"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266C4">
        <w:rPr>
          <w:rFonts w:ascii="Consolas" w:hAnsi="Consolas" w:cs="Consolas"/>
          <w:color w:val="A31515"/>
          <w:sz w:val="19"/>
          <w:szCs w:val="19"/>
          <w:lang w:val="en-US"/>
        </w:rPr>
        <w:t>"Warning"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A005758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"Microsoft.Hosting.Lifetime"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266C4">
        <w:rPr>
          <w:rFonts w:ascii="Consolas" w:hAnsi="Consolas" w:cs="Consolas"/>
          <w:color w:val="A31515"/>
          <w:sz w:val="19"/>
          <w:szCs w:val="19"/>
          <w:lang w:val="en-US"/>
        </w:rPr>
        <w:t>"Information"</w:t>
      </w:r>
    </w:p>
    <w:p w14:paraId="1A239839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938099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},</w:t>
      </w:r>
    </w:p>
    <w:p w14:paraId="4FB948C5" w14:textId="7DF0A8B4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266C4">
        <w:rPr>
          <w:rFonts w:ascii="Consolas" w:hAnsi="Consolas" w:cs="Consolas"/>
          <w:color w:val="2E75B6"/>
          <w:sz w:val="19"/>
          <w:szCs w:val="19"/>
          <w:lang w:val="en-US"/>
        </w:rPr>
        <w:t>"AllowedHosts"</w:t>
      </w: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266C4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="007266C4" w:rsidRPr="007266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266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,</w:t>
      </w:r>
    </w:p>
    <w:p w14:paraId="12298995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FCEB3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266C4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"ConnectionStrings"</w:t>
      </w:r>
      <w:r w:rsidRPr="007266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: {</w:t>
      </w:r>
    </w:p>
    <w:p w14:paraId="4DF9A45C" w14:textId="77777777" w:rsidR="005858DC" w:rsidRPr="007266C4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7266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  </w:t>
      </w:r>
      <w:r w:rsidRPr="007266C4">
        <w:rPr>
          <w:rFonts w:ascii="Consolas" w:hAnsi="Consolas" w:cs="Consolas"/>
          <w:color w:val="2E75B6"/>
          <w:sz w:val="19"/>
          <w:szCs w:val="19"/>
          <w:highlight w:val="green"/>
          <w:lang w:val="en-US"/>
        </w:rPr>
        <w:t>"DefaultConnection"</w:t>
      </w:r>
      <w:r w:rsidRPr="007266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: </w:t>
      </w:r>
      <w:r w:rsidRPr="007266C4">
        <w:rPr>
          <w:rFonts w:ascii="Consolas" w:hAnsi="Consolas" w:cs="Consolas"/>
          <w:color w:val="A31515"/>
          <w:sz w:val="19"/>
          <w:szCs w:val="19"/>
          <w:highlight w:val="green"/>
          <w:lang w:val="en-US"/>
        </w:rPr>
        <w:t>"Server=(localdb)\\MSSQLLocalDB;Database=ZombieParty;Trusted_Connection=True;MultipleActiveResultSets=True"</w:t>
      </w:r>
    </w:p>
    <w:p w14:paraId="7D233682" w14:textId="77777777" w:rsidR="005858DC" w:rsidRPr="005858DC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266C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 </w:t>
      </w:r>
      <w:r w:rsidRPr="007266C4">
        <w:rPr>
          <w:rFonts w:ascii="Consolas" w:hAnsi="Consolas" w:cs="Consolas"/>
          <w:color w:val="000000"/>
          <w:sz w:val="19"/>
          <w:szCs w:val="19"/>
          <w:highlight w:val="green"/>
        </w:rPr>
        <w:t>}</w:t>
      </w:r>
    </w:p>
    <w:p w14:paraId="09D609F8" w14:textId="4AEF184E" w:rsidR="007A5116" w:rsidRPr="00EC5370" w:rsidRDefault="005858DC" w:rsidP="00B36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 w:rsidRPr="005858DC">
        <w:rPr>
          <w:rFonts w:ascii="Consolas" w:hAnsi="Consolas" w:cs="Consolas"/>
          <w:color w:val="000000"/>
          <w:sz w:val="19"/>
          <w:szCs w:val="19"/>
        </w:rPr>
        <w:t>}</w:t>
      </w:r>
    </w:p>
    <w:p w14:paraId="23043C04" w14:textId="77777777" w:rsidR="007A5116" w:rsidRPr="007C3008" w:rsidRDefault="007A5116" w:rsidP="000E7516"/>
    <w:p w14:paraId="5D5BEE36" w14:textId="77777777" w:rsidR="005F7F3D" w:rsidRPr="00757829" w:rsidRDefault="005F7F3D" w:rsidP="00FE629C"/>
    <w:p w14:paraId="2FD2F644" w14:textId="4F1181E5" w:rsidR="00680FCC" w:rsidRPr="009827DB" w:rsidRDefault="00DD2D50" w:rsidP="00680FCC">
      <w:pPr>
        <w:pStyle w:val="Titre2"/>
      </w:pPr>
      <w:r>
        <w:t xml:space="preserve">Création de l'application </w:t>
      </w:r>
      <w:r w:rsidR="00680FCC">
        <w:t>DbContext</w:t>
      </w:r>
    </w:p>
    <w:p w14:paraId="4B3E5164" w14:textId="07732738" w:rsidR="00680FCC" w:rsidRPr="002970F7" w:rsidRDefault="00680FCC" w:rsidP="00CD3A68">
      <w:pPr>
        <w:pStyle w:val="Paragraphedeliste"/>
        <w:numPr>
          <w:ilvl w:val="0"/>
          <w:numId w:val="8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970F7">
        <w:rPr>
          <w:rFonts w:ascii="Times New Roman" w:hAnsi="Times New Roman" w:cs="Times New Roman"/>
          <w:color w:val="000000"/>
          <w:sz w:val="19"/>
          <w:szCs w:val="19"/>
        </w:rPr>
        <w:t>Crée</w:t>
      </w:r>
      <w:r w:rsidR="005471A2">
        <w:rPr>
          <w:rFonts w:ascii="Times New Roman" w:hAnsi="Times New Roman" w:cs="Times New Roman"/>
          <w:color w:val="000000"/>
          <w:sz w:val="19"/>
          <w:szCs w:val="19"/>
        </w:rPr>
        <w:t>z</w:t>
      </w:r>
      <w:r w:rsidRPr="002970F7">
        <w:rPr>
          <w:rFonts w:ascii="Times New Roman" w:hAnsi="Times New Roman" w:cs="Times New Roman"/>
          <w:color w:val="000000"/>
          <w:sz w:val="19"/>
          <w:szCs w:val="19"/>
        </w:rPr>
        <w:t xml:space="preserve"> un dossier </w:t>
      </w:r>
      <w:r w:rsidRPr="002970F7">
        <w:rPr>
          <w:rFonts w:ascii="Times New Roman" w:hAnsi="Times New Roman" w:cs="Times New Roman"/>
          <w:b/>
          <w:bCs/>
          <w:color w:val="000000"/>
          <w:sz w:val="19"/>
          <w:szCs w:val="19"/>
        </w:rPr>
        <w:t>Data</w:t>
      </w:r>
      <w:r w:rsidRPr="002970F7">
        <w:rPr>
          <w:rFonts w:ascii="Times New Roman" w:hAnsi="Times New Roman" w:cs="Times New Roman"/>
          <w:color w:val="000000"/>
          <w:sz w:val="19"/>
          <w:szCs w:val="19"/>
        </w:rPr>
        <w:t xml:space="preserve"> (facultatif) dans </w:t>
      </w:r>
      <w:r w:rsidRPr="002970F7">
        <w:rPr>
          <w:rFonts w:ascii="Times New Roman" w:hAnsi="Times New Roman" w:cs="Times New Roman"/>
          <w:b/>
          <w:bCs/>
          <w:color w:val="000000"/>
          <w:sz w:val="19"/>
          <w:szCs w:val="19"/>
        </w:rPr>
        <w:t>Models</w:t>
      </w:r>
    </w:p>
    <w:p w14:paraId="74154333" w14:textId="01031AE9" w:rsidR="00FD6BC1" w:rsidRDefault="00680FCC" w:rsidP="00CD3A68">
      <w:pPr>
        <w:pStyle w:val="Paragraphedeliste"/>
        <w:numPr>
          <w:ilvl w:val="0"/>
          <w:numId w:val="8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FD6BC1">
        <w:rPr>
          <w:rFonts w:ascii="Times New Roman" w:hAnsi="Times New Roman" w:cs="Times New Roman"/>
          <w:color w:val="000000"/>
          <w:sz w:val="19"/>
          <w:szCs w:val="19"/>
        </w:rPr>
        <w:t>Crée</w:t>
      </w:r>
      <w:r w:rsidR="00DD2D50" w:rsidRPr="00FD6BC1">
        <w:rPr>
          <w:rFonts w:ascii="Times New Roman" w:hAnsi="Times New Roman" w:cs="Times New Roman"/>
          <w:color w:val="000000"/>
          <w:sz w:val="19"/>
          <w:szCs w:val="19"/>
        </w:rPr>
        <w:t>z</w:t>
      </w:r>
      <w:r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 la classe</w:t>
      </w:r>
      <w:r w:rsidR="00111D92">
        <w:rPr>
          <w:rFonts w:ascii="Times New Roman" w:hAnsi="Times New Roman" w:cs="Times New Roman"/>
          <w:color w:val="000000"/>
          <w:sz w:val="19"/>
          <w:szCs w:val="19"/>
        </w:rPr>
        <w:t xml:space="preserve"> publi</w:t>
      </w:r>
      <w:r w:rsidR="00993C98">
        <w:rPr>
          <w:rFonts w:ascii="Times New Roman" w:hAnsi="Times New Roman" w:cs="Times New Roman"/>
          <w:color w:val="000000"/>
          <w:sz w:val="19"/>
          <w:szCs w:val="19"/>
        </w:rPr>
        <w:t>que</w:t>
      </w:r>
      <w:r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DD2D50" w:rsidRPr="00F9233E">
        <w:rPr>
          <w:rFonts w:ascii="Times New Roman" w:hAnsi="Times New Roman" w:cs="Times New Roman"/>
          <w:b/>
          <w:bCs/>
          <w:color w:val="000000"/>
          <w:sz w:val="19"/>
          <w:szCs w:val="19"/>
        </w:rPr>
        <w:t>ZombieParty</w:t>
      </w:r>
      <w:r w:rsidRPr="00F9233E">
        <w:rPr>
          <w:rFonts w:ascii="Times New Roman" w:hAnsi="Times New Roman" w:cs="Times New Roman"/>
          <w:b/>
          <w:bCs/>
          <w:color w:val="000000"/>
          <w:sz w:val="19"/>
          <w:szCs w:val="19"/>
        </w:rPr>
        <w:t>DbContext</w:t>
      </w:r>
      <w:r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FD6BC1">
        <w:rPr>
          <w:rFonts w:ascii="Times New Roman" w:hAnsi="Times New Roman" w:cs="Times New Roman"/>
          <w:color w:val="000000"/>
          <w:sz w:val="19"/>
          <w:szCs w:val="19"/>
        </w:rPr>
        <w:t>q</w:t>
      </w:r>
      <w:r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ui implémente </w:t>
      </w:r>
      <w:r w:rsidRPr="00F9233E">
        <w:rPr>
          <w:rFonts w:ascii="Times New Roman" w:hAnsi="Times New Roman" w:cs="Times New Roman"/>
          <w:b/>
          <w:bCs/>
          <w:color w:val="000000"/>
          <w:sz w:val="19"/>
          <w:szCs w:val="19"/>
        </w:rPr>
        <w:t>DbContext</w:t>
      </w:r>
      <w:r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43860FA9" w14:textId="425BEB01" w:rsidR="00680FCC" w:rsidRPr="002970F7" w:rsidRDefault="00AD1202" w:rsidP="00680FCC">
      <w:pPr>
        <w:ind w:left="108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Ajoutez la référence (using) à </w:t>
      </w:r>
      <w:r w:rsidR="00680FCC" w:rsidRPr="002970F7">
        <w:rPr>
          <w:rFonts w:ascii="Times New Roman" w:hAnsi="Times New Roman" w:cs="Times New Roman"/>
          <w:b/>
          <w:bCs/>
          <w:color w:val="000000"/>
          <w:sz w:val="19"/>
          <w:szCs w:val="19"/>
        </w:rPr>
        <w:t>Microsoft.EntityFrameworkCore</w:t>
      </w:r>
    </w:p>
    <w:p w14:paraId="0913A02A" w14:textId="446E60C4" w:rsidR="00680FCC" w:rsidRPr="002970F7" w:rsidRDefault="00680FCC" w:rsidP="00CD3A68">
      <w:pPr>
        <w:pStyle w:val="Paragraphedeliste"/>
        <w:numPr>
          <w:ilvl w:val="0"/>
          <w:numId w:val="8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2970F7">
        <w:rPr>
          <w:rFonts w:ascii="Times New Roman" w:hAnsi="Times New Roman" w:cs="Times New Roman"/>
          <w:color w:val="000000"/>
          <w:sz w:val="19"/>
          <w:szCs w:val="19"/>
        </w:rPr>
        <w:t>Créer un constructeur (ctor)</w:t>
      </w:r>
    </w:p>
    <w:p w14:paraId="50F40F99" w14:textId="77777777" w:rsidR="00680FCC" w:rsidRPr="00D15012" w:rsidRDefault="00680FCC" w:rsidP="00680FCC">
      <w:pPr>
        <w:ind w:left="1080"/>
        <w:rPr>
          <w:rFonts w:ascii="Times New Roman" w:hAnsi="Times New Roman" w:cs="Times New Roman"/>
          <w:color w:val="000000"/>
          <w:sz w:val="19"/>
          <w:szCs w:val="19"/>
        </w:rPr>
      </w:pPr>
      <w:r w:rsidRPr="00D15012">
        <w:rPr>
          <w:rFonts w:ascii="Times New Roman" w:hAnsi="Times New Roman" w:cs="Times New Roman"/>
          <w:color w:val="000000"/>
          <w:sz w:val="19"/>
          <w:szCs w:val="19"/>
        </w:rPr>
        <w:t>Passer le BdContext options en paramètres dont la connectionString</w:t>
      </w:r>
    </w:p>
    <w:p w14:paraId="3E073E18" w14:textId="77777777" w:rsidR="00680FCC" w:rsidRPr="00341021" w:rsidRDefault="00680FCC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FE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41021">
        <w:rPr>
          <w:rFonts w:ascii="Consolas" w:hAnsi="Consolas" w:cs="Consolas"/>
          <w:color w:val="0000FF"/>
          <w:sz w:val="19"/>
          <w:szCs w:val="19"/>
        </w:rPr>
        <w:t>public</w:t>
      </w:r>
      <w:r w:rsidRPr="003410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1021">
        <w:rPr>
          <w:rFonts w:ascii="Consolas" w:hAnsi="Consolas" w:cs="Consolas"/>
          <w:color w:val="2B91AF"/>
          <w:sz w:val="19"/>
          <w:szCs w:val="19"/>
        </w:rPr>
        <w:t>ZombiePartyDbContext</w:t>
      </w:r>
      <w:r w:rsidRPr="00341021">
        <w:rPr>
          <w:rFonts w:ascii="Consolas" w:hAnsi="Consolas" w:cs="Consolas"/>
          <w:color w:val="000000"/>
          <w:sz w:val="19"/>
          <w:szCs w:val="19"/>
        </w:rPr>
        <w:t>(DbContextOptions&lt;ZombiePartyDbContext&gt;options):</w:t>
      </w:r>
      <w:r w:rsidRPr="00341021">
        <w:rPr>
          <w:rFonts w:ascii="Consolas" w:hAnsi="Consolas" w:cs="Consolas"/>
          <w:color w:val="0000FF"/>
          <w:sz w:val="19"/>
          <w:szCs w:val="19"/>
        </w:rPr>
        <w:t>base</w:t>
      </w:r>
      <w:r w:rsidRPr="00341021"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36E5EC92" w14:textId="77777777" w:rsidR="00680FCC" w:rsidRPr="00341021" w:rsidRDefault="00680FCC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102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B16C51" w14:textId="77777777" w:rsidR="00680FCC" w:rsidRPr="00341021" w:rsidRDefault="00680FCC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519A6" w14:textId="77777777" w:rsidR="00680FCC" w:rsidRDefault="00680FCC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 w:cs="Consolas"/>
          <w:color w:val="000000"/>
          <w:sz w:val="19"/>
          <w:szCs w:val="19"/>
        </w:rPr>
      </w:pPr>
      <w:r w:rsidRPr="0034102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05ADF4" w14:textId="77777777" w:rsidR="00680FCC" w:rsidRDefault="00680FCC" w:rsidP="00680FCC"/>
    <w:p w14:paraId="59C651D7" w14:textId="77777777" w:rsidR="007338FB" w:rsidRDefault="007338FB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F17A462" w14:textId="4735107C" w:rsidR="00601562" w:rsidRDefault="00601562" w:rsidP="003C3D36">
      <w:pPr>
        <w:pStyle w:val="Titre1"/>
      </w:pPr>
      <w:r w:rsidRPr="006B26DA">
        <w:lastRenderedPageBreak/>
        <w:t>configurer le s</w:t>
      </w:r>
      <w:r>
        <w:t>ervice SqlServeur</w:t>
      </w:r>
    </w:p>
    <w:p w14:paraId="1A5316CB" w14:textId="2DFB4891" w:rsidR="003C3D36" w:rsidRDefault="003C3D36" w:rsidP="003C3D36">
      <w:pPr>
        <w:pStyle w:val="Titre2"/>
      </w:pPr>
      <w:r>
        <w:t>Injection de dépendance (ajout de la Dependency Injection)</w:t>
      </w:r>
    </w:p>
    <w:p w14:paraId="0F7C470E" w14:textId="7F22EC2B" w:rsidR="003C3D36" w:rsidRPr="003C3D36" w:rsidRDefault="003C3D36" w:rsidP="00CD3A68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Ouvrez le fichier </w:t>
      </w:r>
      <w:r>
        <w:rPr>
          <w:b/>
          <w:bCs/>
        </w:rPr>
        <w:t>Startup</w:t>
      </w:r>
    </w:p>
    <w:p w14:paraId="5916C11D" w14:textId="77777777" w:rsidR="00A061C4" w:rsidRDefault="006C16DA" w:rsidP="00CD3A68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Dans la méthode ConfigureServices, injectez la dépendance </w:t>
      </w:r>
      <w:r w:rsidR="004047ED">
        <w:t>au service SQL serveur avec le nom de la connexion (</w:t>
      </w:r>
      <w:r w:rsidR="00DB6A32">
        <w:t xml:space="preserve">figurant dans appsettings.json) </w:t>
      </w:r>
    </w:p>
    <w:p w14:paraId="79CB2282" w14:textId="44A3C058" w:rsidR="003C3D36" w:rsidRDefault="00A061C4" w:rsidP="00A061C4">
      <w:pPr>
        <w:spacing w:before="0" w:after="160" w:line="259" w:lineRule="auto"/>
        <w:ind w:left="360"/>
      </w:pPr>
      <w:r>
        <w:t>Le code en vert</w:t>
      </w:r>
    </w:p>
    <w:p w14:paraId="313319CD" w14:textId="77777777" w:rsidR="00DB6A32" w:rsidRPr="00DB6A32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B6A32">
        <w:rPr>
          <w:rFonts w:ascii="Consolas" w:hAnsi="Consolas" w:cs="Consolas"/>
          <w:color w:val="0000FF"/>
          <w:sz w:val="19"/>
          <w:szCs w:val="19"/>
        </w:rPr>
        <w:t>public</w:t>
      </w:r>
      <w:r w:rsidRPr="00DB6A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6A32">
        <w:rPr>
          <w:rFonts w:ascii="Consolas" w:hAnsi="Consolas" w:cs="Consolas"/>
          <w:color w:val="0000FF"/>
          <w:sz w:val="19"/>
          <w:szCs w:val="19"/>
        </w:rPr>
        <w:t>void</w:t>
      </w:r>
      <w:r w:rsidRPr="00DB6A32"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1071A691" w14:textId="77777777" w:rsidR="00DB6A32" w:rsidRPr="00D34B1C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B6A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4B1C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730FBB06" w14:textId="77777777" w:rsidR="00DB6A32" w:rsidRPr="00D34B1C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D34B1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D34B1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services.AddDbContext&lt;ZombiePartyDbContext&gt;(options =&gt;</w:t>
      </w:r>
    </w:p>
    <w:p w14:paraId="3D86D7C8" w14:textId="77777777" w:rsidR="00DB6A32" w:rsidRPr="00D34B1C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D34B1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options.UseSqlServer(</w:t>
      </w:r>
    </w:p>
    <w:p w14:paraId="7910DE35" w14:textId="77777777" w:rsidR="00DB6A32" w:rsidRPr="00D34B1C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34B1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 Configuration.GetConnectionString(</w:t>
      </w:r>
      <w:r w:rsidRPr="00D34B1C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"DefaultConnection"</w:t>
      </w:r>
      <w:r w:rsidRPr="00D34B1C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)));</w:t>
      </w:r>
    </w:p>
    <w:p w14:paraId="17298D32" w14:textId="77777777" w:rsidR="00DB6A32" w:rsidRPr="00D34B1C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01A670B" w14:textId="77777777" w:rsidR="00DB6A32" w:rsidRPr="00D34B1C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34B1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services.AddControllersWithViews().AddRazorRuntimeCompilation();</w:t>
      </w:r>
    </w:p>
    <w:p w14:paraId="659FF108" w14:textId="7FEFED74" w:rsidR="00601562" w:rsidRDefault="00DB6A32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 w:rsidRPr="00D34B1C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DB6A32">
        <w:rPr>
          <w:rFonts w:ascii="Consolas" w:hAnsi="Consolas" w:cs="Consolas"/>
          <w:color w:val="000000"/>
          <w:sz w:val="19"/>
          <w:szCs w:val="19"/>
        </w:rPr>
        <w:t>}</w:t>
      </w:r>
    </w:p>
    <w:p w14:paraId="1ABDFAEF" w14:textId="77777777" w:rsidR="000C2C8B" w:rsidRDefault="000C2C8B" w:rsidP="00601562"/>
    <w:p w14:paraId="04D406EB" w14:textId="77777777" w:rsidR="00B07BAA" w:rsidRPr="000A6F2B" w:rsidRDefault="00B07BAA" w:rsidP="00B07BAA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51A2775" w14:textId="77777777" w:rsidR="00B07BAA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Dans Gitkraken, assurez-vous d'être dans le bon dossier/repo et sur la bonne branche</w:t>
      </w:r>
    </w:p>
    <w:p w14:paraId="67689549" w14:textId="77777777" w:rsidR="00B07BAA" w:rsidRPr="00FC2466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3233ECEF" w14:textId="77777777" w:rsidR="00B07BAA" w:rsidRPr="007E2E85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0D155762" w14:textId="77777777" w:rsidR="00B07BAA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Commentez en respectant les standards proposés (vous serez noté là-dessus):</w:t>
      </w:r>
    </w:p>
    <w:p w14:paraId="06C5F3D1" w14:textId="636FF804" w:rsidR="00B07BAA" w:rsidRPr="00721238" w:rsidRDefault="00B07BAA" w:rsidP="00CD3A68">
      <w:pPr>
        <w:pStyle w:val="Paragraphedeliste"/>
        <w:numPr>
          <w:ilvl w:val="1"/>
          <w:numId w:val="3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DB0490">
        <w:rPr>
          <w:lang w:val="en-US"/>
        </w:rPr>
        <w:t xml:space="preserve">CONF </w:t>
      </w:r>
      <w:r>
        <w:rPr>
          <w:lang w:val="en-US"/>
        </w:rPr>
        <w:t xml:space="preserve">Configuration </w:t>
      </w:r>
      <w:r w:rsidRPr="00DB0490">
        <w:rPr>
          <w:lang w:val="en-US"/>
        </w:rPr>
        <w:t>E</w:t>
      </w:r>
      <w:r>
        <w:rPr>
          <w:lang w:val="en-US"/>
        </w:rPr>
        <w:t>ntityFramwork</w:t>
      </w:r>
    </w:p>
    <w:p w14:paraId="732748A7" w14:textId="1E82B016" w:rsidR="00B07BAA" w:rsidRPr="00DB0490" w:rsidRDefault="00B07BAA" w:rsidP="00CD3A68">
      <w:pPr>
        <w:pStyle w:val="Paragraphedeliste"/>
        <w:numPr>
          <w:ilvl w:val="1"/>
          <w:numId w:val="3"/>
        </w:numPr>
        <w:spacing w:before="0" w:after="160" w:line="259" w:lineRule="auto"/>
      </w:pPr>
      <w:r w:rsidRPr="00DB0490">
        <w:rPr>
          <w:b/>
          <w:bCs/>
        </w:rPr>
        <w:t>Description</w:t>
      </w:r>
      <w:r w:rsidRPr="00DB0490">
        <w:t>: Installation des packages minimum pour EntityFramework et SQL Server</w:t>
      </w:r>
      <w:r>
        <w:t>, création du ApplicationDbContext</w:t>
      </w:r>
      <w:r w:rsidR="00C14309">
        <w:t xml:space="preserve"> et ajout de DI du service SQL Server</w:t>
      </w:r>
      <w:r w:rsidR="00C70847">
        <w:t xml:space="preserve"> et de la connexion à la BD</w:t>
      </w:r>
      <w:r w:rsidR="00C14309">
        <w:t>.</w:t>
      </w:r>
    </w:p>
    <w:p w14:paraId="451B238E" w14:textId="77777777" w:rsidR="00B07BAA" w:rsidRPr="001C42FF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3D2FE636" w14:textId="77777777" w:rsidR="00B07BAA" w:rsidRDefault="00B07BAA" w:rsidP="00CD3A68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101D0F57" wp14:editId="45E2431D">
            <wp:extent cx="232486" cy="31174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8779" w14:textId="77777777" w:rsidR="00B07BAA" w:rsidRDefault="00B07BAA" w:rsidP="00B07BAA"/>
    <w:p w14:paraId="61989EF7" w14:textId="77777777" w:rsidR="005961C9" w:rsidRDefault="005961C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6269436" w14:textId="2D278EA8" w:rsidR="008B66F7" w:rsidRPr="007C3008" w:rsidRDefault="008B66F7" w:rsidP="008B66F7">
      <w:pPr>
        <w:pStyle w:val="Titre1"/>
      </w:pPr>
      <w:r>
        <w:lastRenderedPageBreak/>
        <w:t>Modèle de données</w:t>
      </w:r>
    </w:p>
    <w:p w14:paraId="2110B2C3" w14:textId="57BE10E4" w:rsidR="008B66F7" w:rsidRDefault="008B66F7" w:rsidP="008B66F7">
      <w:pPr>
        <w:rPr>
          <w:b/>
          <w:bCs/>
        </w:rPr>
      </w:pPr>
      <w:r>
        <w:rPr>
          <w:b/>
          <w:bCs/>
        </w:rPr>
        <w:t>Pour l'instant vous n'avez que les classes Zombie et ZombieType</w:t>
      </w:r>
    </w:p>
    <w:p w14:paraId="204CE2B6" w14:textId="638B935A" w:rsidR="001671CF" w:rsidRPr="000C4172" w:rsidRDefault="001671CF" w:rsidP="001671CF">
      <w:pPr>
        <w:pStyle w:val="Titre2"/>
      </w:pPr>
      <w:r>
        <w:t xml:space="preserve">Création </w:t>
      </w:r>
      <w:r w:rsidR="002726A0">
        <w:t>du diagramme de classes</w:t>
      </w:r>
      <w:r>
        <w:t xml:space="preserve"> de départ</w:t>
      </w:r>
    </w:p>
    <w:p w14:paraId="40A228F3" w14:textId="77777777" w:rsidR="001671CF" w:rsidRDefault="001671CF" w:rsidP="001671CF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Visio, créez les classes en fonction de la portion de l’étude de cas ci-dessous.</w:t>
      </w:r>
    </w:p>
    <w:p w14:paraId="2809BB09" w14:textId="02B604E9" w:rsidR="001671CF" w:rsidRDefault="001671CF" w:rsidP="001671CF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Identifiez l</w:t>
      </w:r>
      <w:r w:rsidR="00934054">
        <w:t>es propriétés (type, longueur, obligatoire, etc)</w:t>
      </w:r>
    </w:p>
    <w:p w14:paraId="18590A0F" w14:textId="77777777" w:rsidR="001671CF" w:rsidRDefault="001671CF" w:rsidP="001671CF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Identifiez les relations entre les classes</w:t>
      </w:r>
    </w:p>
    <w:p w14:paraId="2AE3A75C" w14:textId="77777777" w:rsidR="001671CF" w:rsidRDefault="001671CF" w:rsidP="001671CF">
      <w:pPr>
        <w:spacing w:before="0" w:after="160" w:line="259" w:lineRule="auto"/>
        <w:rPr>
          <w:b/>
          <w:bCs/>
        </w:rPr>
      </w:pPr>
      <w:r>
        <w:rPr>
          <w:b/>
          <w:bCs/>
        </w:rPr>
        <w:t>ZombieParty :</w:t>
      </w:r>
    </w:p>
    <w:p w14:paraId="7A9839F4" w14:textId="6A3AF07D" w:rsidR="001671CF" w:rsidRDefault="00225057" w:rsidP="001671CF">
      <w:pPr>
        <w:spacing w:before="0" w:after="160" w:line="259" w:lineRule="auto"/>
      </w:pPr>
      <w:r>
        <w:t xml:space="preserve">Les zombies </w:t>
      </w:r>
      <w:r w:rsidR="00B624B0">
        <w:t>appartiennent à un type</w:t>
      </w:r>
      <w:r w:rsidR="00695DC1">
        <w:t xml:space="preserve"> de zombie (</w:t>
      </w:r>
      <w:r w:rsidR="00695DC1">
        <w:rPr>
          <w:i/>
          <w:iCs/>
        </w:rPr>
        <w:t>ZombieType)</w:t>
      </w:r>
      <w:r w:rsidR="00695DC1">
        <w:t xml:space="preserve">, </w:t>
      </w:r>
      <w:r w:rsidR="00DE01B1">
        <w:t>il</w:t>
      </w:r>
      <w:r w:rsidR="00F74CAC">
        <w:t>s ont un nom (</w:t>
      </w:r>
      <w:r w:rsidR="00F74CAC">
        <w:rPr>
          <w:i/>
          <w:iCs/>
        </w:rPr>
        <w:t>Name</w:t>
      </w:r>
      <w:r w:rsidR="00F74CAC">
        <w:t>) entre 5 et 20 caractères obligatoire, un pointage (</w:t>
      </w:r>
      <w:r w:rsidR="00F74CAC">
        <w:rPr>
          <w:i/>
          <w:iCs/>
        </w:rPr>
        <w:t>Point)</w:t>
      </w:r>
      <w:r w:rsidR="00F74CAC">
        <w:t xml:space="preserve"> de 1 à 2</w:t>
      </w:r>
      <w:r w:rsidR="00912CC1">
        <w:t>0 et une courte description (</w:t>
      </w:r>
      <w:r w:rsidR="00912CC1">
        <w:rPr>
          <w:i/>
          <w:iCs/>
        </w:rPr>
        <w:t>ShortDesc</w:t>
      </w:r>
      <w:r w:rsidR="00912CC1">
        <w:t>)</w:t>
      </w:r>
      <w:r w:rsidR="00727B92">
        <w:t xml:space="preserve"> jusqu’à 255 caractères. Le </w:t>
      </w:r>
      <w:r w:rsidR="00407250">
        <w:rPr>
          <w:i/>
          <w:iCs/>
        </w:rPr>
        <w:t>ZombieType</w:t>
      </w:r>
      <w:r w:rsidR="00407250">
        <w:t xml:space="preserve"> </w:t>
      </w:r>
      <w:r w:rsidR="00570C63">
        <w:t>doit avoir</w:t>
      </w:r>
      <w:r w:rsidR="00407250">
        <w:t xml:space="preserve"> un nom obligatoire entre 10 et 20 caractères et un pointage (</w:t>
      </w:r>
      <w:r w:rsidR="00407250">
        <w:rPr>
          <w:i/>
          <w:iCs/>
        </w:rPr>
        <w:t>TypePoint</w:t>
      </w:r>
      <w:r w:rsidR="00407250">
        <w:t>) entre 2 et 5.</w:t>
      </w:r>
    </w:p>
    <w:p w14:paraId="7228E22B" w14:textId="14627E98" w:rsidR="008D48A7" w:rsidRPr="008C69B1" w:rsidRDefault="00113B62" w:rsidP="005B2A52">
      <w:pPr>
        <w:tabs>
          <w:tab w:val="left" w:pos="5360"/>
        </w:tabs>
        <w:spacing w:before="0" w:after="160" w:line="259" w:lineRule="auto"/>
      </w:pPr>
      <w:r>
        <w:t>Les chasseurs complètent un journal de chasse (</w:t>
      </w:r>
      <w:r>
        <w:rPr>
          <w:i/>
          <w:iCs/>
        </w:rPr>
        <w:t>HuntingLog</w:t>
      </w:r>
      <w:r>
        <w:t>)</w:t>
      </w:r>
      <w:r w:rsidR="00496A41">
        <w:t xml:space="preserve"> qui relate leurs mésavantures avec </w:t>
      </w:r>
      <w:r w:rsidR="008C69B1">
        <w:t xml:space="preserve">les zombies. Chaque entrée du </w:t>
      </w:r>
      <w:r w:rsidR="008C69B1">
        <w:rPr>
          <w:i/>
          <w:iCs/>
        </w:rPr>
        <w:t xml:space="preserve">HuntingLog </w:t>
      </w:r>
      <w:r w:rsidR="008C69B1">
        <w:t xml:space="preserve">comporte un titre de 5 à 25 caractères et </w:t>
      </w:r>
      <w:r w:rsidR="009018F3">
        <w:t>une description de la mésaventure.</w:t>
      </w:r>
      <w:r w:rsidR="00511AA0">
        <w:t xml:space="preserve"> Celle-ci peut impliquer un ou plusieurs zombies.</w:t>
      </w:r>
    </w:p>
    <w:p w14:paraId="11117930" w14:textId="6E64AC03" w:rsidR="00FE63E1" w:rsidRPr="0021022E" w:rsidRDefault="00FE63E1" w:rsidP="00873ECD">
      <w:pPr>
        <w:rPr>
          <w:b/>
          <w:bCs/>
          <w:color w:val="FF0000"/>
          <w:sz w:val="22"/>
          <w:szCs w:val="22"/>
        </w:rPr>
      </w:pPr>
      <w:r w:rsidRPr="0021022E">
        <w:rPr>
          <w:b/>
          <w:bCs/>
          <w:color w:val="FF0000"/>
          <w:sz w:val="22"/>
          <w:szCs w:val="22"/>
        </w:rPr>
        <w:t xml:space="preserve">Les prochaines étapes </w:t>
      </w:r>
      <w:r w:rsidR="0064619D" w:rsidRPr="0021022E">
        <w:rPr>
          <w:b/>
          <w:bCs/>
          <w:color w:val="FF0000"/>
          <w:sz w:val="22"/>
          <w:szCs w:val="22"/>
        </w:rPr>
        <w:t xml:space="preserve">vont permettrent de modifier le modèle de données </w:t>
      </w:r>
      <w:r w:rsidR="00336EF7" w:rsidRPr="0021022E">
        <w:rPr>
          <w:b/>
          <w:bCs/>
          <w:color w:val="FF0000"/>
          <w:sz w:val="22"/>
          <w:szCs w:val="22"/>
        </w:rPr>
        <w:t>existant et de générer la base de données en fonction du modèle de classes.</w:t>
      </w:r>
    </w:p>
    <w:p w14:paraId="7AA78A87" w14:textId="55A2DB1E" w:rsidR="000F4766" w:rsidRPr="009827DB" w:rsidRDefault="000F4766" w:rsidP="000F4766">
      <w:pPr>
        <w:pStyle w:val="Titre2"/>
      </w:pPr>
      <w:r>
        <w:t>Modification d</w:t>
      </w:r>
      <w:r w:rsidR="005C4BCF">
        <w:t>es classes</w:t>
      </w:r>
    </w:p>
    <w:p w14:paraId="087A698A" w14:textId="503D6339" w:rsidR="000F4766" w:rsidRDefault="000F4766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Ouvrez </w:t>
      </w:r>
      <w:r w:rsidR="005C4BCF">
        <w:rPr>
          <w:rFonts w:ascii="Times New Roman" w:hAnsi="Times New Roman" w:cs="Times New Roman"/>
          <w:color w:val="000000"/>
          <w:sz w:val="19"/>
          <w:szCs w:val="19"/>
        </w:rPr>
        <w:t>la classe Models/ZombieType</w:t>
      </w:r>
    </w:p>
    <w:p w14:paraId="5E145780" w14:textId="22768C31" w:rsidR="00F41478" w:rsidRDefault="00F41478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Notez que la propriété Id (int) </w:t>
      </w:r>
      <w:r w:rsidR="00194084">
        <w:rPr>
          <w:rFonts w:ascii="Times New Roman" w:hAnsi="Times New Roman" w:cs="Times New Roman"/>
          <w:color w:val="000000"/>
          <w:sz w:val="19"/>
          <w:szCs w:val="19"/>
        </w:rPr>
        <w:t>permet de créer une clé primaire automatique (no auto</w:t>
      </w:r>
      <w:r w:rsidR="003044E7">
        <w:rPr>
          <w:rFonts w:ascii="Times New Roman" w:hAnsi="Times New Roman" w:cs="Times New Roman"/>
          <w:color w:val="000000"/>
          <w:sz w:val="19"/>
          <w:szCs w:val="19"/>
        </w:rPr>
        <w:t>-incrémenté)</w:t>
      </w:r>
    </w:p>
    <w:p w14:paraId="0490B746" w14:textId="54BE1B1A" w:rsidR="003044E7" w:rsidRDefault="003044E7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Ouvrez la classe Models/Zombie</w:t>
      </w:r>
    </w:p>
    <w:p w14:paraId="3ED3A1F1" w14:textId="1756208B" w:rsidR="003044E7" w:rsidRDefault="003044E7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Ajoutez la propriété Id (int)</w:t>
      </w:r>
    </w:p>
    <w:p w14:paraId="38ED0493" w14:textId="595A4B22" w:rsidR="003044E7" w:rsidRDefault="00DC3FF0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Ajoutez l'annotation pour en faire une clé primaire explicite (Key)</w:t>
      </w:r>
    </w:p>
    <w:p w14:paraId="7801360F" w14:textId="4344C8D3" w:rsidR="00DC3FF0" w:rsidRDefault="00DC3FF0" w:rsidP="00CD3A68">
      <w:pPr>
        <w:pStyle w:val="Paragraphedeliste"/>
        <w:numPr>
          <w:ilvl w:val="1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Ajoutez les références requises (intellisence</w:t>
      </w:r>
      <w:r w:rsidR="00457DE0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="00457DE0">
        <w:rPr>
          <w:rFonts w:ascii="Times New Roman" w:hAnsi="Times New Roman" w:cs="Times New Roman"/>
          <w:i/>
          <w:iCs/>
          <w:color w:val="000000"/>
          <w:sz w:val="19"/>
          <w:szCs w:val="19"/>
        </w:rPr>
        <w:t>Using</w:t>
      </w:r>
      <w:r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7DED53E" w14:textId="00F7E89B" w:rsidR="000F4766" w:rsidRDefault="00485F7E" w:rsidP="00873ECD">
      <w:r>
        <w:t>NOTE: aucune liaison n'a été configurée pour l'instant</w:t>
      </w:r>
    </w:p>
    <w:p w14:paraId="5D93F169" w14:textId="77777777" w:rsidR="00485F7E" w:rsidRDefault="00485F7E" w:rsidP="00873ECD"/>
    <w:p w14:paraId="7BF4EDCA" w14:textId="6BB671D5" w:rsidR="00351B98" w:rsidRPr="009827DB" w:rsidRDefault="00A45B80" w:rsidP="00351B98">
      <w:pPr>
        <w:pStyle w:val="Titre2"/>
      </w:pPr>
      <w:r>
        <w:t>Ajout des classes à l'Application</w:t>
      </w:r>
      <w:r w:rsidR="00351B98">
        <w:t>DbContext</w:t>
      </w:r>
    </w:p>
    <w:p w14:paraId="5EED7769" w14:textId="55ED3BCD" w:rsidR="00351B98" w:rsidRDefault="004A37C8" w:rsidP="00CD3A68">
      <w:pPr>
        <w:pStyle w:val="Paragraphedeliste"/>
        <w:numPr>
          <w:ilvl w:val="0"/>
          <w:numId w:val="11"/>
        </w:numPr>
        <w:spacing w:before="0" w:after="160" w:line="259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Ouvrez Data/</w:t>
      </w:r>
      <w:r w:rsidR="00351B98" w:rsidRPr="00F9233E">
        <w:rPr>
          <w:rFonts w:ascii="Times New Roman" w:hAnsi="Times New Roman" w:cs="Times New Roman"/>
          <w:b/>
          <w:bCs/>
          <w:color w:val="000000"/>
          <w:sz w:val="19"/>
          <w:szCs w:val="19"/>
        </w:rPr>
        <w:t>ZombiePartyDbContext</w:t>
      </w:r>
      <w:r w:rsidR="00351B98" w:rsidRPr="00FD6BC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2B6D162C" w14:textId="24FA1278" w:rsidR="00351B98" w:rsidRPr="00251555" w:rsidRDefault="00351B98" w:rsidP="00CD3A68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251555">
        <w:t>Ajoute</w:t>
      </w:r>
      <w:r>
        <w:t>z</w:t>
      </w:r>
      <w:r w:rsidRPr="00251555">
        <w:t xml:space="preserve"> </w:t>
      </w:r>
      <w:r>
        <w:t xml:space="preserve">après le constructeur, </w:t>
      </w:r>
      <w:r w:rsidRPr="00251555">
        <w:t xml:space="preserve">les </w:t>
      </w:r>
      <w:r w:rsidRPr="004A37C8">
        <w:rPr>
          <w:b/>
          <w:bCs/>
        </w:rPr>
        <w:t>DbSets</w:t>
      </w:r>
      <w:r w:rsidRPr="00251555">
        <w:t xml:space="preserve">, </w:t>
      </w:r>
      <w:r>
        <w:t>1</w:t>
      </w:r>
      <w:r w:rsidRPr="00251555">
        <w:t xml:space="preserve"> pour chaque</w:t>
      </w:r>
      <w:r>
        <w:t xml:space="preserve"> classe du</w:t>
      </w:r>
      <w:r w:rsidRPr="00251555">
        <w:t xml:space="preserve"> Model</w:t>
      </w:r>
      <w:r w:rsidR="00D666DB">
        <w:t>, selon la syntaxe ci-dessous</w:t>
      </w:r>
    </w:p>
    <w:p w14:paraId="12F8523B" w14:textId="77777777" w:rsidR="00351B98" w:rsidRPr="00E37767" w:rsidRDefault="00351B98" w:rsidP="0044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734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7767">
        <w:rPr>
          <w:rFonts w:ascii="Consolas" w:hAnsi="Consolas" w:cs="Consolas"/>
          <w:color w:val="0000FF"/>
          <w:sz w:val="19"/>
          <w:szCs w:val="19"/>
        </w:rPr>
        <w:t>public</w:t>
      </w:r>
      <w:r w:rsidRPr="00E37767">
        <w:rPr>
          <w:rFonts w:ascii="Consolas" w:hAnsi="Consolas" w:cs="Consolas"/>
          <w:color w:val="000000"/>
          <w:sz w:val="19"/>
          <w:szCs w:val="19"/>
        </w:rPr>
        <w:t xml:space="preserve"> DbSet&lt;</w:t>
      </w:r>
      <w:r w:rsidRPr="00E37767">
        <w:rPr>
          <w:rFonts w:ascii="Consolas" w:hAnsi="Consolas" w:cs="Consolas"/>
          <w:color w:val="000000"/>
          <w:sz w:val="19"/>
          <w:szCs w:val="19"/>
          <w:highlight w:val="yellow"/>
        </w:rPr>
        <w:t>NOM_CLASSE</w:t>
      </w:r>
      <w:r w:rsidRPr="00E37767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E37767">
        <w:rPr>
          <w:rFonts w:ascii="Consolas" w:hAnsi="Consolas" w:cs="Consolas"/>
          <w:color w:val="000000"/>
          <w:sz w:val="19"/>
          <w:szCs w:val="19"/>
          <w:highlight w:val="yellow"/>
        </w:rPr>
        <w:t>NOM_ENTITÉ_DANS_BD</w:t>
      </w:r>
      <w:r w:rsidRPr="00E37767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E37767">
        <w:rPr>
          <w:rFonts w:ascii="Consolas" w:hAnsi="Consolas" w:cs="Consolas"/>
          <w:color w:val="0000FF"/>
          <w:sz w:val="19"/>
          <w:szCs w:val="19"/>
        </w:rPr>
        <w:t>get</w:t>
      </w:r>
      <w:r w:rsidRPr="00E3776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37767">
        <w:rPr>
          <w:rFonts w:ascii="Consolas" w:hAnsi="Consolas" w:cs="Consolas"/>
          <w:color w:val="0000FF"/>
          <w:sz w:val="19"/>
          <w:szCs w:val="19"/>
        </w:rPr>
        <w:t>set</w:t>
      </w:r>
      <w:r w:rsidRPr="00E37767">
        <w:rPr>
          <w:rFonts w:ascii="Consolas" w:hAnsi="Consolas" w:cs="Consolas"/>
          <w:color w:val="000000"/>
          <w:sz w:val="19"/>
          <w:szCs w:val="19"/>
        </w:rPr>
        <w:t>; }</w:t>
      </w:r>
    </w:p>
    <w:p w14:paraId="5B775668" w14:textId="77777777" w:rsidR="00351B98" w:rsidRPr="00E37767" w:rsidRDefault="00351B98" w:rsidP="00351B98">
      <w:pPr>
        <w:rPr>
          <w:rFonts w:ascii="Consolas" w:hAnsi="Consolas" w:cs="Consolas"/>
          <w:color w:val="000000"/>
          <w:sz w:val="19"/>
          <w:szCs w:val="19"/>
        </w:rPr>
      </w:pPr>
    </w:p>
    <w:p w14:paraId="24800CE2" w14:textId="58784ED9" w:rsidR="0050476C" w:rsidRDefault="0050476C" w:rsidP="0050476C">
      <w:pPr>
        <w:pStyle w:val="Titre1"/>
      </w:pPr>
      <w:r>
        <w:t>Migration et update de la DB</w:t>
      </w:r>
    </w:p>
    <w:p w14:paraId="5F7AF3DF" w14:textId="13CCE5B1" w:rsidR="0050476C" w:rsidRDefault="005352E9" w:rsidP="0050476C">
      <w:pPr>
        <w:pStyle w:val="Titre2"/>
      </w:pPr>
      <w:r>
        <w:t>création initiale de la BD</w:t>
      </w:r>
    </w:p>
    <w:p w14:paraId="4012C4BB" w14:textId="77777777" w:rsidR="00A971AE" w:rsidRDefault="005352E9" w:rsidP="00CD3A68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Ouvrez la console PowerShell</w:t>
      </w:r>
    </w:p>
    <w:p w14:paraId="0AEA8D94" w14:textId="2937E134" w:rsidR="0050476C" w:rsidRPr="008D3D1A" w:rsidRDefault="00A971AE" w:rsidP="00CD3A68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Créez la </w:t>
      </w:r>
      <w:r w:rsidR="00F27CE1">
        <w:t>1</w:t>
      </w:r>
      <w:r w:rsidR="00F27CE1" w:rsidRPr="00F27CE1">
        <w:rPr>
          <w:vertAlign w:val="superscript"/>
        </w:rPr>
        <w:t>ère</w:t>
      </w:r>
      <w:r w:rsidR="00F27CE1">
        <w:t xml:space="preserve"> </w:t>
      </w:r>
      <w:r w:rsidR="0050476C" w:rsidRPr="008D3D1A">
        <w:t>migration</w:t>
      </w:r>
      <w:r w:rsidR="00425320">
        <w:t xml:space="preserve"> appelée </w:t>
      </w:r>
      <w:r w:rsidR="00425320">
        <w:rPr>
          <w:b/>
          <w:bCs/>
        </w:rPr>
        <w:t>CreationInitiale</w:t>
      </w:r>
      <w:r w:rsidR="00F27CE1">
        <w:t xml:space="preserve"> qui va créer la BD avec </w:t>
      </w:r>
      <w:r w:rsidR="0032156B">
        <w:t>2 tables correspondant aux 2 classes, tapez</w:t>
      </w:r>
      <w:r w:rsidR="00425320">
        <w:t>:</w:t>
      </w:r>
    </w:p>
    <w:p w14:paraId="634618E4" w14:textId="0EE55D42" w:rsidR="0050476C" w:rsidRDefault="00DB0EFE" w:rsidP="00440B8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>
        <w:rPr>
          <w:rStyle w:val="hljs-pscommand"/>
          <w:rFonts w:eastAsiaTheme="majorEastAsia"/>
        </w:rPr>
        <w:t>a</w:t>
      </w:r>
      <w:r w:rsidR="0050476C">
        <w:rPr>
          <w:rStyle w:val="hljs-pscommand"/>
          <w:rFonts w:eastAsiaTheme="majorEastAsia"/>
        </w:rPr>
        <w:t>dd-Migration</w:t>
      </w:r>
      <w:r w:rsidR="0050476C">
        <w:rPr>
          <w:rStyle w:val="CodeHTML"/>
        </w:rPr>
        <w:t xml:space="preserve"> CreationInitiale</w:t>
      </w:r>
    </w:p>
    <w:p w14:paraId="1335D087" w14:textId="77777777" w:rsidR="0050476C" w:rsidRDefault="0050476C" w:rsidP="0050476C"/>
    <w:p w14:paraId="04933754" w14:textId="1ED38480" w:rsidR="00631119" w:rsidRDefault="0050476C" w:rsidP="00CD3A68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0558C5">
        <w:t>Consulter le script</w:t>
      </w:r>
      <w:r w:rsidR="00DB0EFE">
        <w:t xml:space="preserve"> généré</w:t>
      </w:r>
      <w:r w:rsidR="00C0263C">
        <w:t>: notez les tables, attributs, les clés primaires</w:t>
      </w:r>
      <w:r w:rsidR="00082260">
        <w:t>.</w:t>
      </w:r>
    </w:p>
    <w:p w14:paraId="338ED4EE" w14:textId="1A50FC0C" w:rsidR="00082260" w:rsidRDefault="00082260" w:rsidP="00CD3A68">
      <w:pPr>
        <w:pStyle w:val="Paragraphedeliste"/>
        <w:numPr>
          <w:ilvl w:val="0"/>
          <w:numId w:val="12"/>
        </w:numPr>
        <w:spacing w:before="0" w:after="160" w:line="259" w:lineRule="auto"/>
      </w:pPr>
      <w:r>
        <w:lastRenderedPageBreak/>
        <w:t>Exécutez le script qui va créer la BD et les tables dans le SQL Server</w:t>
      </w:r>
    </w:p>
    <w:p w14:paraId="128D2D23" w14:textId="47DD379E" w:rsidR="00082260" w:rsidRDefault="00082260" w:rsidP="00082260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>
        <w:rPr>
          <w:rStyle w:val="hljs-pscommand"/>
          <w:rFonts w:eastAsiaTheme="majorEastAsia"/>
        </w:rPr>
        <w:t>update-database</w:t>
      </w:r>
    </w:p>
    <w:p w14:paraId="493B48D9" w14:textId="0264C73A" w:rsidR="00B26A20" w:rsidRDefault="00B26A20" w:rsidP="00873ECD"/>
    <w:p w14:paraId="5F4EC518" w14:textId="3AD58709" w:rsidR="009F4D8C" w:rsidRDefault="009F4D8C" w:rsidP="00CD3A68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Ouvrez Management Studio afin de vérifier si votre DB a bien été créée.</w:t>
      </w:r>
    </w:p>
    <w:p w14:paraId="6F3BAC52" w14:textId="2E0E4048" w:rsidR="009F4D8C" w:rsidRDefault="007244B2" w:rsidP="00B51B0C">
      <w:pPr>
        <w:jc w:val="center"/>
      </w:pPr>
      <w:r>
        <w:rPr>
          <w:noProof/>
        </w:rPr>
        <w:drawing>
          <wp:inline distT="0" distB="0" distL="0" distR="0" wp14:anchorId="59822228" wp14:editId="7D4DD5C1">
            <wp:extent cx="6311900" cy="175768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7F0E" w14:textId="3A35184E" w:rsidR="00EE722B" w:rsidRDefault="00EE722B" w:rsidP="00873ECD"/>
    <w:p w14:paraId="636086DB" w14:textId="417E80EE" w:rsidR="008D216A" w:rsidRDefault="008D216A" w:rsidP="008D216A">
      <w:pPr>
        <w:pStyle w:val="Titre2"/>
      </w:pPr>
      <w:r>
        <w:t>Modification des classes du modèle de données</w:t>
      </w:r>
    </w:p>
    <w:p w14:paraId="21F23178" w14:textId="4E576E97" w:rsidR="008D216A" w:rsidRPr="00E65DD5" w:rsidRDefault="00E65DD5" w:rsidP="00873ECD">
      <w:pPr>
        <w:rPr>
          <w:b/>
          <w:bCs/>
        </w:rPr>
      </w:pPr>
      <w:r w:rsidRPr="00E65DD5">
        <w:rPr>
          <w:b/>
          <w:bCs/>
        </w:rPr>
        <w:t xml:space="preserve">Classe </w:t>
      </w:r>
      <w:r w:rsidR="00032506" w:rsidRPr="00E65DD5">
        <w:rPr>
          <w:b/>
          <w:bCs/>
        </w:rPr>
        <w:t>Zombie</w:t>
      </w:r>
    </w:p>
    <w:p w14:paraId="71E9721C" w14:textId="073F6A17" w:rsidR="00EE722B" w:rsidRPr="00DD1303" w:rsidRDefault="00E65DD5" w:rsidP="00CD3A68">
      <w:pPr>
        <w:pStyle w:val="Paragraphedeliste"/>
        <w:numPr>
          <w:ilvl w:val="0"/>
          <w:numId w:val="13"/>
        </w:numPr>
      </w:pPr>
      <w:r>
        <w:t xml:space="preserve">Ajoutez une propriété </w:t>
      </w:r>
      <w:r w:rsidR="00D74F00" w:rsidRPr="00D74F00">
        <w:rPr>
          <w:rFonts w:ascii="Consolas" w:hAnsi="Consolas" w:cs="Consolas"/>
          <w:color w:val="000000"/>
          <w:sz w:val="19"/>
          <w:szCs w:val="19"/>
        </w:rPr>
        <w:t>ShortDesc</w:t>
      </w:r>
      <w:r w:rsidR="00D74F00">
        <w:rPr>
          <w:rFonts w:ascii="Consolas" w:hAnsi="Consolas" w:cs="Consolas"/>
          <w:color w:val="000000"/>
          <w:sz w:val="19"/>
          <w:szCs w:val="19"/>
        </w:rPr>
        <w:t xml:space="preserve"> (string)</w:t>
      </w:r>
    </w:p>
    <w:p w14:paraId="26D598EC" w14:textId="398593DB" w:rsidR="00DD1303" w:rsidRPr="00C17FA3" w:rsidRDefault="00DD1303" w:rsidP="00CD3A68">
      <w:pPr>
        <w:pStyle w:val="Paragraphedeliste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Créez une migration </w:t>
      </w:r>
      <w:r w:rsidR="00C17FA3">
        <w:rPr>
          <w:rFonts w:ascii="Consolas" w:hAnsi="Consolas" w:cs="Consolas"/>
          <w:color w:val="000000"/>
          <w:sz w:val="19"/>
          <w:szCs w:val="19"/>
        </w:rPr>
        <w:t>AddZombieTypeShortDesc</w:t>
      </w:r>
    </w:p>
    <w:p w14:paraId="2C4FF720" w14:textId="00823FDB" w:rsidR="001B2327" w:rsidRPr="00DD1303" w:rsidRDefault="00D34B1C" w:rsidP="00CD3A68">
      <w:pPr>
        <w:pStyle w:val="Paragraphedeliste"/>
        <w:numPr>
          <w:ilvl w:val="0"/>
          <w:numId w:val="13"/>
        </w:numPr>
      </w:pPr>
      <w:r>
        <w:t>Sur la propriete Point, a</w:t>
      </w:r>
      <w:r w:rsidR="001B2327">
        <w:t xml:space="preserve">joutez une validation de range de 1 à 10, message: </w:t>
      </w:r>
      <w:r w:rsidR="001B2327">
        <w:rPr>
          <w:rFonts w:ascii="Consolas" w:hAnsi="Consolas" w:cs="Consolas"/>
          <w:color w:val="A31515"/>
          <w:sz w:val="19"/>
          <w:szCs w:val="19"/>
        </w:rPr>
        <w:t>The point must be 1 to 10.</w:t>
      </w:r>
    </w:p>
    <w:p w14:paraId="54860788" w14:textId="787EA9FD" w:rsidR="00C17FA3" w:rsidRPr="00C17FA3" w:rsidRDefault="00C17FA3" w:rsidP="00CD3A68">
      <w:pPr>
        <w:pStyle w:val="Paragraphedeliste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>Vérifiez le script généré</w:t>
      </w:r>
    </w:p>
    <w:p w14:paraId="30D43521" w14:textId="45005BE9" w:rsidR="00C17FA3" w:rsidRPr="00C17FA3" w:rsidRDefault="00C17FA3" w:rsidP="00CD3A68">
      <w:pPr>
        <w:pStyle w:val="Paragraphedeliste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>Mettez à jour la BD</w:t>
      </w:r>
    </w:p>
    <w:p w14:paraId="39D2CDB7" w14:textId="6411E771" w:rsidR="00C17FA3" w:rsidRPr="00532090" w:rsidRDefault="00C17FA3" w:rsidP="00CD3A68">
      <w:pPr>
        <w:pStyle w:val="Paragraphedeliste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>Vérifiez que le champ a été ajouté</w:t>
      </w:r>
    </w:p>
    <w:p w14:paraId="5A198452" w14:textId="2D608691" w:rsidR="00E65DD5" w:rsidRDefault="00E65DD5" w:rsidP="00873ECD"/>
    <w:p w14:paraId="7540208E" w14:textId="579EFE79" w:rsidR="00B52024" w:rsidRPr="00E65DD5" w:rsidRDefault="00B52024" w:rsidP="00B52024">
      <w:pPr>
        <w:rPr>
          <w:b/>
          <w:bCs/>
        </w:rPr>
      </w:pPr>
      <w:r w:rsidRPr="00E65DD5">
        <w:rPr>
          <w:b/>
          <w:bCs/>
        </w:rPr>
        <w:t>Classe Zombie</w:t>
      </w:r>
      <w:r>
        <w:rPr>
          <w:b/>
          <w:bCs/>
        </w:rPr>
        <w:t>Type</w:t>
      </w:r>
    </w:p>
    <w:p w14:paraId="382DDD99" w14:textId="420C0636" w:rsidR="00B52024" w:rsidRPr="00DD1303" w:rsidRDefault="00B52024" w:rsidP="00CD3A68">
      <w:pPr>
        <w:pStyle w:val="Paragraphedeliste"/>
        <w:numPr>
          <w:ilvl w:val="0"/>
          <w:numId w:val="14"/>
        </w:numPr>
      </w:pPr>
      <w:r>
        <w:t xml:space="preserve">Ajoutez une propriété </w:t>
      </w:r>
      <w:r>
        <w:rPr>
          <w:rFonts w:ascii="Consolas" w:hAnsi="Consolas" w:cs="Consolas"/>
          <w:color w:val="000000"/>
          <w:sz w:val="19"/>
          <w:szCs w:val="19"/>
        </w:rPr>
        <w:t>Point (int)</w:t>
      </w:r>
      <w:r w:rsidR="002B61D7">
        <w:rPr>
          <w:rFonts w:ascii="Consolas" w:hAnsi="Consolas" w:cs="Consolas"/>
          <w:color w:val="000000"/>
          <w:sz w:val="19"/>
          <w:szCs w:val="19"/>
        </w:rPr>
        <w:t xml:space="preserve"> avec une validation de plage de 2 à 5 </w:t>
      </w:r>
      <w:r w:rsidR="00CD3A68">
        <w:rPr>
          <w:rFonts w:ascii="Consolas" w:hAnsi="Consolas" w:cs="Consolas"/>
          <w:color w:val="000000"/>
          <w:sz w:val="19"/>
          <w:szCs w:val="19"/>
        </w:rPr>
        <w:t>(pas de message pour le moment)</w:t>
      </w:r>
    </w:p>
    <w:p w14:paraId="529B13B8" w14:textId="039A2CDF" w:rsidR="00B52024" w:rsidRPr="00C17FA3" w:rsidRDefault="00B52024" w:rsidP="00CD3A68">
      <w:pPr>
        <w:pStyle w:val="Paragraphedeliste"/>
        <w:numPr>
          <w:ilvl w:val="0"/>
          <w:numId w:val="14"/>
        </w:numPr>
      </w:pPr>
      <w:r>
        <w:rPr>
          <w:rFonts w:ascii="Consolas" w:hAnsi="Consolas" w:cs="Consolas"/>
          <w:color w:val="000000"/>
          <w:sz w:val="19"/>
          <w:szCs w:val="19"/>
        </w:rPr>
        <w:t>Créez une migration AddZombiePoint</w:t>
      </w:r>
    </w:p>
    <w:p w14:paraId="22504B38" w14:textId="77777777" w:rsidR="00B52024" w:rsidRPr="00C17FA3" w:rsidRDefault="00B52024" w:rsidP="00CD3A68">
      <w:pPr>
        <w:pStyle w:val="Paragraphedeliste"/>
        <w:numPr>
          <w:ilvl w:val="0"/>
          <w:numId w:val="14"/>
        </w:numPr>
      </w:pPr>
      <w:r>
        <w:rPr>
          <w:rFonts w:ascii="Consolas" w:hAnsi="Consolas" w:cs="Consolas"/>
          <w:color w:val="000000"/>
          <w:sz w:val="19"/>
          <w:szCs w:val="19"/>
        </w:rPr>
        <w:t>Vérifiez le script généré</w:t>
      </w:r>
    </w:p>
    <w:p w14:paraId="7D6260DB" w14:textId="77777777" w:rsidR="00B52024" w:rsidRPr="00C17FA3" w:rsidRDefault="00B52024" w:rsidP="00CD3A68">
      <w:pPr>
        <w:pStyle w:val="Paragraphedeliste"/>
        <w:numPr>
          <w:ilvl w:val="0"/>
          <w:numId w:val="14"/>
        </w:numPr>
      </w:pPr>
      <w:r>
        <w:rPr>
          <w:rFonts w:ascii="Consolas" w:hAnsi="Consolas" w:cs="Consolas"/>
          <w:color w:val="000000"/>
          <w:sz w:val="19"/>
          <w:szCs w:val="19"/>
        </w:rPr>
        <w:t>Mettez à jour la BD</w:t>
      </w:r>
    </w:p>
    <w:p w14:paraId="422AB6A2" w14:textId="370CDD5D" w:rsidR="00B52024" w:rsidRPr="00896A40" w:rsidRDefault="00B52024" w:rsidP="00CD3A68">
      <w:pPr>
        <w:pStyle w:val="Paragraphedeliste"/>
        <w:numPr>
          <w:ilvl w:val="0"/>
          <w:numId w:val="14"/>
        </w:numPr>
      </w:pPr>
      <w:r>
        <w:rPr>
          <w:rFonts w:ascii="Consolas" w:hAnsi="Consolas" w:cs="Consolas"/>
          <w:color w:val="000000"/>
          <w:sz w:val="19"/>
          <w:szCs w:val="19"/>
        </w:rPr>
        <w:t>Vérifiez que le champ a été ajouté</w:t>
      </w:r>
    </w:p>
    <w:p w14:paraId="0394F8EE" w14:textId="6BAD2368" w:rsidR="00896A40" w:rsidRDefault="00896A40" w:rsidP="00896A40"/>
    <w:p w14:paraId="2A4CB5D2" w14:textId="2F85112E" w:rsidR="00896A40" w:rsidRDefault="005359D9" w:rsidP="00896A40">
      <w:pPr>
        <w:pStyle w:val="Titre2"/>
      </w:pPr>
      <w:r>
        <w:t>Ajout des liaisons entre les classes</w:t>
      </w:r>
    </w:p>
    <w:p w14:paraId="6C3437C7" w14:textId="7491FA72" w:rsidR="00896A40" w:rsidRPr="00D34B1C" w:rsidRDefault="00590320" w:rsidP="00896A40">
      <w:pPr>
        <w:rPr>
          <w:b/>
          <w:bCs/>
        </w:rPr>
      </w:pPr>
      <w:r w:rsidRPr="00D34B1C">
        <w:rPr>
          <w:b/>
          <w:bCs/>
        </w:rPr>
        <w:t>Classe Zombie</w:t>
      </w:r>
    </w:p>
    <w:p w14:paraId="0353DBC9" w14:textId="57C216AC" w:rsidR="00896A40" w:rsidRPr="00D34B1C" w:rsidRDefault="00896A40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B1C">
        <w:rPr>
          <w:rFonts w:ascii="Consolas" w:hAnsi="Consolas" w:cs="Consolas"/>
          <w:color w:val="000000"/>
          <w:sz w:val="19"/>
          <w:szCs w:val="19"/>
        </w:rPr>
        <w:t>[Display(Name=</w:t>
      </w:r>
      <w:r w:rsidRPr="00D34B1C">
        <w:rPr>
          <w:rFonts w:ascii="Consolas" w:hAnsi="Consolas" w:cs="Consolas"/>
          <w:color w:val="A31515"/>
          <w:sz w:val="19"/>
          <w:szCs w:val="19"/>
        </w:rPr>
        <w:t>"</w:t>
      </w:r>
      <w:r w:rsidR="00381B3A" w:rsidRPr="00D34B1C">
        <w:rPr>
          <w:rFonts w:ascii="Consolas" w:hAnsi="Consolas" w:cs="Consolas"/>
          <w:color w:val="A31515"/>
          <w:sz w:val="19"/>
          <w:szCs w:val="19"/>
        </w:rPr>
        <w:t>Zombie Type</w:t>
      </w:r>
      <w:r w:rsidRPr="00D34B1C">
        <w:rPr>
          <w:rFonts w:ascii="Consolas" w:hAnsi="Consolas" w:cs="Consolas"/>
          <w:color w:val="A31515"/>
          <w:sz w:val="19"/>
          <w:szCs w:val="19"/>
        </w:rPr>
        <w:t>"</w:t>
      </w:r>
      <w:r w:rsidRPr="00D34B1C">
        <w:rPr>
          <w:rFonts w:ascii="Consolas" w:hAnsi="Consolas" w:cs="Consolas"/>
          <w:color w:val="000000"/>
          <w:sz w:val="19"/>
          <w:szCs w:val="19"/>
        </w:rPr>
        <w:t>)]</w:t>
      </w:r>
    </w:p>
    <w:p w14:paraId="4323544F" w14:textId="77777777" w:rsidR="00896A40" w:rsidRPr="00D34B1C" w:rsidRDefault="00896A40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B1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4B1C">
        <w:rPr>
          <w:rFonts w:ascii="Consolas" w:hAnsi="Consolas" w:cs="Consolas"/>
          <w:color w:val="008000"/>
          <w:sz w:val="19"/>
          <w:szCs w:val="19"/>
        </w:rPr>
        <w:t>// FACULTATIF on peut formellement identifier le champ lien</w:t>
      </w:r>
    </w:p>
    <w:p w14:paraId="26A369F7" w14:textId="2EC24699" w:rsidR="00534126" w:rsidRPr="00896A40" w:rsidRDefault="00896A40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B1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96A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A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81B3A">
        <w:rPr>
          <w:rFonts w:ascii="Consolas" w:hAnsi="Consolas" w:cs="Consolas"/>
          <w:color w:val="000000"/>
          <w:sz w:val="19"/>
          <w:szCs w:val="19"/>
          <w:lang w:val="en-US"/>
        </w:rPr>
        <w:t>ZombieType</w:t>
      </w: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 xml:space="preserve">Id { </w:t>
      </w:r>
      <w:r w:rsidRPr="00896A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96A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96A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EF26D7" w14:textId="318CC26C" w:rsidR="00896A40" w:rsidRPr="00534126" w:rsidRDefault="00896A40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B1C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</w:t>
      </w:r>
      <w:r w:rsidRPr="00534126">
        <w:rPr>
          <w:rFonts w:ascii="Consolas" w:hAnsi="Consolas" w:cs="Consolas"/>
          <w:color w:val="000000"/>
          <w:sz w:val="19"/>
          <w:szCs w:val="19"/>
        </w:rPr>
        <w:t>[ForeignKey(</w:t>
      </w:r>
      <w:r w:rsidRPr="00534126">
        <w:rPr>
          <w:rFonts w:ascii="Consolas" w:hAnsi="Consolas" w:cs="Consolas"/>
          <w:color w:val="A31515"/>
          <w:sz w:val="19"/>
          <w:szCs w:val="19"/>
        </w:rPr>
        <w:t>"</w:t>
      </w:r>
      <w:r w:rsidR="00381B3A" w:rsidRPr="00534126">
        <w:rPr>
          <w:rFonts w:ascii="Consolas" w:hAnsi="Consolas" w:cs="Consolas"/>
          <w:color w:val="A31515"/>
          <w:sz w:val="19"/>
          <w:szCs w:val="19"/>
        </w:rPr>
        <w:t>ZombieType</w:t>
      </w:r>
      <w:r w:rsidRPr="00534126">
        <w:rPr>
          <w:rFonts w:ascii="Consolas" w:hAnsi="Consolas" w:cs="Consolas"/>
          <w:color w:val="A31515"/>
          <w:sz w:val="19"/>
          <w:szCs w:val="19"/>
        </w:rPr>
        <w:t>Id"</w:t>
      </w:r>
      <w:r w:rsidRPr="00534126">
        <w:rPr>
          <w:rFonts w:ascii="Consolas" w:hAnsi="Consolas" w:cs="Consolas"/>
          <w:color w:val="000000"/>
          <w:sz w:val="19"/>
          <w:szCs w:val="19"/>
        </w:rPr>
        <w:t>)]</w:t>
      </w:r>
    </w:p>
    <w:p w14:paraId="58B1AFB1" w14:textId="6036B6C1" w:rsidR="00896A40" w:rsidRDefault="00896A40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412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//OBLIGATOIRE Pour la relation 1 à plusieurs avec </w:t>
      </w:r>
      <w:r w:rsidR="00534126">
        <w:rPr>
          <w:rFonts w:ascii="Consolas" w:hAnsi="Consolas" w:cs="Consolas"/>
          <w:color w:val="008000"/>
          <w:sz w:val="19"/>
          <w:szCs w:val="19"/>
        </w:rPr>
        <w:t>ZombieType</w:t>
      </w:r>
    </w:p>
    <w:p w14:paraId="0735B430" w14:textId="5BB4F70E" w:rsidR="00896A40" w:rsidRDefault="00B1520E" w:rsidP="002E0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B1C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B152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520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ZombieType ZombieType { </w:t>
      </w:r>
      <w:r w:rsidRPr="00B152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520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1520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876AC0D" w14:textId="77777777" w:rsidR="002E0E36" w:rsidRPr="00B1520E" w:rsidRDefault="002E0E36" w:rsidP="00896A40">
      <w:pPr>
        <w:rPr>
          <w:lang w:val="en-US"/>
        </w:rPr>
      </w:pPr>
    </w:p>
    <w:p w14:paraId="7668A1DE" w14:textId="26104CBF" w:rsidR="00590320" w:rsidRPr="00C17FA3" w:rsidRDefault="00590320" w:rsidP="00590320">
      <w:pPr>
        <w:pStyle w:val="Paragraphedeliste"/>
        <w:numPr>
          <w:ilvl w:val="0"/>
          <w:numId w:val="17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Créez une migration </w:t>
      </w:r>
      <w:r w:rsidR="00516057">
        <w:rPr>
          <w:rFonts w:ascii="Consolas" w:hAnsi="Consolas" w:cs="Consolas"/>
          <w:color w:val="000000"/>
          <w:sz w:val="19"/>
          <w:szCs w:val="19"/>
        </w:rPr>
        <w:t>Add</w:t>
      </w:r>
      <w:r w:rsidR="00D331FE">
        <w:rPr>
          <w:rFonts w:ascii="Consolas" w:hAnsi="Consolas" w:cs="Consolas"/>
          <w:color w:val="000000"/>
          <w:sz w:val="19"/>
          <w:szCs w:val="19"/>
        </w:rPr>
        <w:t>_</w:t>
      </w:r>
      <w:r w:rsidR="00516057">
        <w:rPr>
          <w:rFonts w:ascii="Consolas" w:hAnsi="Consolas" w:cs="Consolas"/>
          <w:color w:val="000000"/>
          <w:sz w:val="19"/>
          <w:szCs w:val="19"/>
        </w:rPr>
        <w:t>FK_ZombieType_Zombie</w:t>
      </w:r>
    </w:p>
    <w:p w14:paraId="2716BD6F" w14:textId="77777777" w:rsidR="00590320" w:rsidRPr="00C17FA3" w:rsidRDefault="00590320" w:rsidP="00590320">
      <w:pPr>
        <w:pStyle w:val="Paragraphedeliste"/>
        <w:numPr>
          <w:ilvl w:val="0"/>
          <w:numId w:val="17"/>
        </w:numPr>
      </w:pPr>
      <w:r>
        <w:rPr>
          <w:rFonts w:ascii="Consolas" w:hAnsi="Consolas" w:cs="Consolas"/>
          <w:color w:val="000000"/>
          <w:sz w:val="19"/>
          <w:szCs w:val="19"/>
        </w:rPr>
        <w:t>Vérifiez le script généré</w:t>
      </w:r>
    </w:p>
    <w:p w14:paraId="2E6E0180" w14:textId="77777777" w:rsidR="00590320" w:rsidRPr="00C17FA3" w:rsidRDefault="00590320" w:rsidP="00590320">
      <w:pPr>
        <w:pStyle w:val="Paragraphedeliste"/>
        <w:numPr>
          <w:ilvl w:val="0"/>
          <w:numId w:val="17"/>
        </w:numPr>
      </w:pPr>
      <w:r>
        <w:rPr>
          <w:rFonts w:ascii="Consolas" w:hAnsi="Consolas" w:cs="Consolas"/>
          <w:color w:val="000000"/>
          <w:sz w:val="19"/>
          <w:szCs w:val="19"/>
        </w:rPr>
        <w:t>Mettez à jour la BD</w:t>
      </w:r>
    </w:p>
    <w:p w14:paraId="4D3C4B7D" w14:textId="38FDF93A" w:rsidR="00590320" w:rsidRPr="00896A40" w:rsidRDefault="00590320" w:rsidP="00590320">
      <w:pPr>
        <w:pStyle w:val="Paragraphedeliste"/>
        <w:numPr>
          <w:ilvl w:val="0"/>
          <w:numId w:val="17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Vérifiez que </w:t>
      </w:r>
      <w:r w:rsidR="00516057">
        <w:rPr>
          <w:rFonts w:ascii="Consolas" w:hAnsi="Consolas" w:cs="Consolas"/>
          <w:color w:val="000000"/>
          <w:sz w:val="19"/>
          <w:szCs w:val="19"/>
        </w:rPr>
        <w:t>la liaison a été ajoutée</w:t>
      </w:r>
    </w:p>
    <w:p w14:paraId="01052289" w14:textId="77777777" w:rsidR="00896A40" w:rsidRPr="00590320" w:rsidRDefault="00896A40" w:rsidP="00896A40"/>
    <w:p w14:paraId="151D9722" w14:textId="77777777" w:rsidR="009F6C1E" w:rsidRPr="000A6F2B" w:rsidRDefault="009F6C1E" w:rsidP="009F6C1E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2B3BA541" w14:textId="77777777" w:rsidR="009F6C1E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Gitkraken, assurez-vous d'être dans le bon dossier/repo et sur la bonne branche</w:t>
      </w:r>
    </w:p>
    <w:p w14:paraId="2A3F8768" w14:textId="77777777" w:rsidR="009F6C1E" w:rsidRPr="00FC2466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623A5D9F" w14:textId="77777777" w:rsidR="009F6C1E" w:rsidRPr="007E2E85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7426897B" w14:textId="77777777" w:rsidR="009F6C1E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Commentez en respectant les standards proposés (vous serez noté là-dessus):</w:t>
      </w:r>
    </w:p>
    <w:p w14:paraId="05752308" w14:textId="77777777" w:rsidR="009F6C1E" w:rsidRPr="00A169D9" w:rsidRDefault="009F6C1E" w:rsidP="00CD3A68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A169D9">
        <w:rPr>
          <w:b/>
          <w:bCs/>
        </w:rPr>
        <w:t>Summary</w:t>
      </w:r>
      <w:r w:rsidRPr="00A169D9">
        <w:t>: REFACTOR Zombie et Zombie</w:t>
      </w:r>
      <w:r>
        <w:t>Type</w:t>
      </w:r>
    </w:p>
    <w:p w14:paraId="79CD9A62" w14:textId="77777777" w:rsidR="009F6C1E" w:rsidRDefault="009F6C1E" w:rsidP="00CD3A68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A169D9">
        <w:t xml:space="preserve">Création initiale BD, </w:t>
      </w:r>
      <w:r>
        <w:t>remplacement des listes par des tables en BD</w:t>
      </w:r>
    </w:p>
    <w:p w14:paraId="5FA88F72" w14:textId="77777777" w:rsidR="009F6C1E" w:rsidRPr="001C42FF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6093ED57" w14:textId="77777777" w:rsidR="009F6C1E" w:rsidRDefault="009F6C1E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26051626" wp14:editId="2C2F66BB">
            <wp:extent cx="232486" cy="311742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74BC" w14:textId="77777777" w:rsidR="00535D9A" w:rsidRDefault="00535D9A" w:rsidP="00873ECD">
      <w:pPr>
        <w:rPr>
          <w:b/>
          <w:bCs/>
        </w:rPr>
      </w:pPr>
    </w:p>
    <w:p w14:paraId="6675E919" w14:textId="77777777" w:rsidR="00535D9A" w:rsidRDefault="00535D9A" w:rsidP="00535D9A">
      <w:pPr>
        <w:pStyle w:val="Titre2"/>
      </w:pPr>
      <w:r>
        <w:t>Modification des classes du modèle de données</w:t>
      </w:r>
    </w:p>
    <w:p w14:paraId="6B173B05" w14:textId="404B1F59" w:rsidR="00B52024" w:rsidRDefault="008C12EE" w:rsidP="00873ECD">
      <w:pPr>
        <w:rPr>
          <w:b/>
          <w:bCs/>
        </w:rPr>
      </w:pPr>
      <w:r>
        <w:rPr>
          <w:b/>
          <w:bCs/>
        </w:rPr>
        <w:t>Classe HuntingLog</w:t>
      </w:r>
    </w:p>
    <w:p w14:paraId="432435ED" w14:textId="1B29D122" w:rsidR="00DF1AB4" w:rsidRDefault="009A5741" w:rsidP="00CD3A68">
      <w:pPr>
        <w:pStyle w:val="Paragraphedeliste"/>
        <w:numPr>
          <w:ilvl w:val="0"/>
          <w:numId w:val="15"/>
        </w:numPr>
      </w:pPr>
      <w:r>
        <w:t>Dans Models, c</w:t>
      </w:r>
      <w:r w:rsidR="00DF1AB4">
        <w:t>réez la classe HuntingLog</w:t>
      </w:r>
      <w:r w:rsidR="009A4B20">
        <w:t xml:space="preserve"> avec les propriétés suivantes:</w:t>
      </w:r>
    </w:p>
    <w:p w14:paraId="5994FF45" w14:textId="51C3402D" w:rsidR="009A4B20" w:rsidRDefault="009A4B20" w:rsidP="00CD3A68">
      <w:pPr>
        <w:pStyle w:val="Paragraphedeliste"/>
        <w:numPr>
          <w:ilvl w:val="1"/>
          <w:numId w:val="16"/>
        </w:numPr>
      </w:pPr>
      <w:r>
        <w:t>Id (int)</w:t>
      </w:r>
    </w:p>
    <w:p w14:paraId="4A81E2FA" w14:textId="5F8AC9BD" w:rsidR="009A4B20" w:rsidRDefault="009A4B20" w:rsidP="00CD3A68">
      <w:pPr>
        <w:pStyle w:val="Paragraphedeliste"/>
        <w:numPr>
          <w:ilvl w:val="1"/>
          <w:numId w:val="16"/>
        </w:numPr>
      </w:pPr>
      <w:r>
        <w:t>Title (string)</w:t>
      </w:r>
    </w:p>
    <w:p w14:paraId="59FFD14B" w14:textId="7EB7930D" w:rsidR="009A4B20" w:rsidRDefault="009A4B20" w:rsidP="00CD3A68">
      <w:pPr>
        <w:pStyle w:val="Paragraphedeliste"/>
        <w:numPr>
          <w:ilvl w:val="1"/>
          <w:numId w:val="16"/>
        </w:numPr>
      </w:pPr>
      <w:r>
        <w:t>Description (string)</w:t>
      </w:r>
    </w:p>
    <w:p w14:paraId="59CB4199" w14:textId="72488A93" w:rsidR="00F72B75" w:rsidRPr="00C17FA3" w:rsidRDefault="00F72B75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>Créez une migration AddHuntingLog</w:t>
      </w:r>
    </w:p>
    <w:p w14:paraId="65A065B1" w14:textId="49A6C983" w:rsidR="00F72B75" w:rsidRPr="00440934" w:rsidRDefault="00F72B75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>Vérifiez le script généré: il est vide! Oups….</w:t>
      </w:r>
    </w:p>
    <w:p w14:paraId="1E8D7485" w14:textId="496F5560" w:rsidR="00440934" w:rsidRPr="00A811FF" w:rsidRDefault="00440934" w:rsidP="00C75704">
      <w:pPr>
        <w:rPr>
          <w:b/>
          <w:bCs/>
        </w:rPr>
      </w:pPr>
      <w:r w:rsidRPr="00C75704">
        <w:rPr>
          <w:rFonts w:ascii="Consolas" w:hAnsi="Consolas" w:cs="Consolas"/>
          <w:color w:val="000000"/>
          <w:sz w:val="19"/>
          <w:szCs w:val="19"/>
        </w:rPr>
        <w:t>Qu'avez-vous oublié?</w:t>
      </w:r>
      <w:r w:rsidR="00A811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11FF">
        <w:rPr>
          <w:rFonts w:ascii="Consolas" w:hAnsi="Consolas" w:cs="Consolas"/>
          <w:b/>
          <w:bCs/>
          <w:color w:val="000000"/>
          <w:sz w:val="19"/>
          <w:szCs w:val="19"/>
        </w:rPr>
        <w:t>Et oui, le DbSet!</w:t>
      </w:r>
    </w:p>
    <w:p w14:paraId="4686EB7A" w14:textId="05E51284" w:rsidR="00A811FF" w:rsidRDefault="00A811FF" w:rsidP="00CD3A68">
      <w:pPr>
        <w:pStyle w:val="Paragraphedeliste"/>
        <w:numPr>
          <w:ilvl w:val="0"/>
          <w:numId w:val="15"/>
        </w:numPr>
      </w:pPr>
      <w:r>
        <w:t xml:space="preserve">Dans la console, supprimez </w:t>
      </w:r>
      <w:r w:rsidR="00831C8A">
        <w:t xml:space="preserve">la migration </w:t>
      </w:r>
    </w:p>
    <w:p w14:paraId="40040A60" w14:textId="2F07D831" w:rsidR="00831C8A" w:rsidRPr="00831C8A" w:rsidRDefault="00831C8A" w:rsidP="00831C8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Style w:val="hljs-pscommand"/>
          <w:rFonts w:eastAsiaTheme="majorEastAsia"/>
        </w:rPr>
      </w:pPr>
      <w:r w:rsidRPr="00831C8A">
        <w:rPr>
          <w:rStyle w:val="hljs-pscommand"/>
          <w:rFonts w:eastAsiaTheme="majorEastAsia"/>
        </w:rPr>
        <w:t>Remove-Migration</w:t>
      </w:r>
    </w:p>
    <w:p w14:paraId="665F207A" w14:textId="4F2B2DC0" w:rsidR="00440934" w:rsidRPr="00C17FA3" w:rsidRDefault="00440934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Dans </w:t>
      </w:r>
      <w:r w:rsidR="00C75704" w:rsidRPr="00C75704">
        <w:rPr>
          <w:rFonts w:ascii="Consolas" w:hAnsi="Consolas" w:cs="Consolas"/>
          <w:b/>
          <w:bCs/>
          <w:color w:val="000000"/>
          <w:sz w:val="19"/>
          <w:szCs w:val="19"/>
        </w:rPr>
        <w:t>ZombiePartyDbContext</w:t>
      </w:r>
      <w:r w:rsidR="00C75704">
        <w:rPr>
          <w:rFonts w:ascii="Consolas" w:hAnsi="Consolas" w:cs="Consolas"/>
          <w:color w:val="000000"/>
          <w:sz w:val="19"/>
          <w:szCs w:val="19"/>
        </w:rPr>
        <w:t>, a</w:t>
      </w:r>
      <w:r>
        <w:rPr>
          <w:rFonts w:ascii="Consolas" w:hAnsi="Consolas" w:cs="Consolas"/>
          <w:color w:val="000000"/>
          <w:sz w:val="19"/>
          <w:szCs w:val="19"/>
        </w:rPr>
        <w:t xml:space="preserve">joutez un </w:t>
      </w:r>
      <w:r w:rsidRPr="00C75704">
        <w:rPr>
          <w:rFonts w:ascii="Consolas" w:hAnsi="Consolas" w:cs="Consolas"/>
          <w:b/>
          <w:bCs/>
          <w:color w:val="000000"/>
          <w:sz w:val="19"/>
          <w:szCs w:val="19"/>
        </w:rPr>
        <w:t>dbSet</w:t>
      </w:r>
      <w:r>
        <w:rPr>
          <w:rFonts w:ascii="Consolas" w:hAnsi="Consolas" w:cs="Consolas"/>
          <w:color w:val="000000"/>
          <w:sz w:val="19"/>
          <w:szCs w:val="19"/>
        </w:rPr>
        <w:t xml:space="preserve"> pour </w:t>
      </w:r>
      <w:r w:rsidRPr="00C75704">
        <w:rPr>
          <w:rFonts w:ascii="Consolas" w:hAnsi="Consolas" w:cs="Consolas"/>
          <w:b/>
          <w:bCs/>
          <w:color w:val="000000"/>
          <w:sz w:val="19"/>
          <w:szCs w:val="19"/>
        </w:rPr>
        <w:t>HuntingLog</w:t>
      </w:r>
    </w:p>
    <w:p w14:paraId="3B66B577" w14:textId="77777777" w:rsidR="00831C8A" w:rsidRPr="00C17FA3" w:rsidRDefault="00831C8A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>Créez une migration AddHuntingLog</w:t>
      </w:r>
    </w:p>
    <w:p w14:paraId="7E26CDFA" w14:textId="25155C93" w:rsidR="00831C8A" w:rsidRPr="00831C8A" w:rsidRDefault="00831C8A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>Vérifiez le script généré: Yé! HuntingLog est là!</w:t>
      </w:r>
    </w:p>
    <w:p w14:paraId="556A32B5" w14:textId="741FAC6D" w:rsidR="00F72B75" w:rsidRPr="00C17FA3" w:rsidRDefault="00F72B75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>Mettez à jour la BD</w:t>
      </w:r>
    </w:p>
    <w:p w14:paraId="662829CF" w14:textId="4A204332" w:rsidR="00F72B75" w:rsidRDefault="00F72B75" w:rsidP="00CD3A68">
      <w:pPr>
        <w:pStyle w:val="Paragraphedeliste"/>
        <w:numPr>
          <w:ilvl w:val="0"/>
          <w:numId w:val="15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Vérifiez que </w:t>
      </w:r>
      <w:r w:rsidR="00AE00D6">
        <w:rPr>
          <w:rFonts w:ascii="Consolas" w:hAnsi="Consolas" w:cs="Consolas"/>
          <w:color w:val="000000"/>
          <w:sz w:val="19"/>
          <w:szCs w:val="19"/>
        </w:rPr>
        <w:t>la table a été ajoutée</w:t>
      </w:r>
    </w:p>
    <w:p w14:paraId="40653C9B" w14:textId="77777777" w:rsidR="00E65DD5" w:rsidRDefault="00E65DD5" w:rsidP="00873ECD"/>
    <w:p w14:paraId="7EC60441" w14:textId="7797C5AC" w:rsidR="00873ECD" w:rsidRPr="000A6F2B" w:rsidRDefault="00873ECD" w:rsidP="00873ECD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0D9E1E30" w14:textId="77777777" w:rsidR="00873ECD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Gitkraken, assurez-vous d'être dans le bon dossier/repo et sur la bonne branche</w:t>
      </w:r>
    </w:p>
    <w:p w14:paraId="05F8D28F" w14:textId="77777777" w:rsidR="00873ECD" w:rsidRPr="00FC2466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35B2777D" w14:textId="77777777" w:rsidR="00873ECD" w:rsidRPr="007E2E85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Validez les modification: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1A9ED173" w14:textId="77777777" w:rsidR="00873ECD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Commentez en respectant les standards proposés (vous serez noté là-dessus):</w:t>
      </w:r>
    </w:p>
    <w:p w14:paraId="59D5F6DA" w14:textId="2A534F45" w:rsidR="00873ECD" w:rsidRPr="00A169D9" w:rsidRDefault="00873ECD" w:rsidP="00CD3A68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A169D9">
        <w:rPr>
          <w:b/>
          <w:bCs/>
        </w:rPr>
        <w:t>Summary</w:t>
      </w:r>
      <w:r w:rsidRPr="00A169D9">
        <w:t xml:space="preserve">: </w:t>
      </w:r>
      <w:r w:rsidR="00535D9A">
        <w:t>FCT</w:t>
      </w:r>
      <w:r w:rsidR="00A169D9" w:rsidRPr="00A169D9">
        <w:t xml:space="preserve"> </w:t>
      </w:r>
      <w:r w:rsidR="00535D9A">
        <w:t>HuntingLog</w:t>
      </w:r>
    </w:p>
    <w:p w14:paraId="006BED61" w14:textId="472EC69D" w:rsidR="00873ECD" w:rsidRDefault="00873ECD" w:rsidP="00CD3A68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="00535D9A">
        <w:t xml:space="preserve">Création de la </w:t>
      </w:r>
      <w:r w:rsidR="00357123">
        <w:t>table HuntingLog</w:t>
      </w:r>
    </w:p>
    <w:p w14:paraId="477E5018" w14:textId="77777777" w:rsidR="00873ECD" w:rsidRPr="001C42FF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53D388DA" w14:textId="77777777" w:rsidR="00873ECD" w:rsidRDefault="00873ECD" w:rsidP="00CD3A68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"Poussez" </w:t>
      </w:r>
      <w:r>
        <w:rPr>
          <w:b/>
          <w:bCs/>
        </w:rPr>
        <w:t>Push</w:t>
      </w:r>
      <w:r>
        <w:t xml:space="preserve"> les modifications sur le repo en ligne </w:t>
      </w:r>
      <w:r>
        <w:rPr>
          <w:b/>
          <w:bCs/>
        </w:rPr>
        <w:t>Remote</w:t>
      </w:r>
      <w:r>
        <w:t xml:space="preserve">: cliquez sur </w:t>
      </w:r>
      <w:r>
        <w:rPr>
          <w:noProof/>
        </w:rPr>
        <w:drawing>
          <wp:inline distT="0" distB="0" distL="0" distR="0" wp14:anchorId="7535FA38" wp14:editId="32CD2D2E">
            <wp:extent cx="232486" cy="31174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6323" w14:textId="77777777" w:rsidR="00403EAA" w:rsidRPr="00403EAA" w:rsidRDefault="00403EAA" w:rsidP="00680FCC"/>
    <w:sectPr w:rsidR="00403EAA" w:rsidRPr="00403EAA" w:rsidSect="000440BA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215C8" w14:textId="77777777" w:rsidR="00C53DF6" w:rsidRDefault="00C53DF6" w:rsidP="000440BA">
      <w:r>
        <w:separator/>
      </w:r>
    </w:p>
  </w:endnote>
  <w:endnote w:type="continuationSeparator" w:id="0">
    <w:p w14:paraId="6B7846BD" w14:textId="77777777" w:rsidR="00C53DF6" w:rsidRDefault="00C53DF6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77777777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0DB8E" w14:textId="77777777" w:rsidR="00C53DF6" w:rsidRDefault="00C53DF6" w:rsidP="000440BA">
      <w:r>
        <w:separator/>
      </w:r>
    </w:p>
  </w:footnote>
  <w:footnote w:type="continuationSeparator" w:id="0">
    <w:p w14:paraId="249D589F" w14:textId="77777777" w:rsidR="00C53DF6" w:rsidRDefault="00C53DF6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70A4A87F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  <w:t xml:space="preserve">Laboratoire </w:t>
    </w:r>
    <w:r w:rsidR="00497FB0">
      <w:t xml:space="preserve">séance </w:t>
    </w:r>
    <w:r w:rsidR="00E67115">
      <w:t>0</w:t>
    </w:r>
    <w:r w:rsidR="003E0918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D1A0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</w:num>
  <w:num w:numId="2">
    <w:abstractNumId w:val="15"/>
  </w:num>
  <w:num w:numId="3">
    <w:abstractNumId w:val="7"/>
  </w:num>
  <w:num w:numId="4">
    <w:abstractNumId w:val="5"/>
  </w:num>
  <w:num w:numId="5">
    <w:abstractNumId w:val="2"/>
  </w:num>
  <w:num w:numId="6">
    <w:abstractNumId w:val="16"/>
  </w:num>
  <w:num w:numId="7">
    <w:abstractNumId w:val="12"/>
  </w:num>
  <w:num w:numId="8">
    <w:abstractNumId w:val="0"/>
  </w:num>
  <w:num w:numId="9">
    <w:abstractNumId w:val="6"/>
  </w:num>
  <w:num w:numId="10">
    <w:abstractNumId w:val="14"/>
  </w:num>
  <w:num w:numId="11">
    <w:abstractNumId w:val="9"/>
  </w:num>
  <w:num w:numId="12">
    <w:abstractNumId w:val="8"/>
  </w:num>
  <w:num w:numId="13">
    <w:abstractNumId w:val="1"/>
  </w:num>
  <w:num w:numId="14">
    <w:abstractNumId w:val="17"/>
  </w:num>
  <w:num w:numId="15">
    <w:abstractNumId w:val="4"/>
  </w:num>
  <w:num w:numId="16">
    <w:abstractNumId w:val="11"/>
  </w:num>
  <w:num w:numId="17">
    <w:abstractNumId w:val="3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11432"/>
    <w:rsid w:val="000223F6"/>
    <w:rsid w:val="00032506"/>
    <w:rsid w:val="000440BA"/>
    <w:rsid w:val="00050D72"/>
    <w:rsid w:val="00082260"/>
    <w:rsid w:val="000A601C"/>
    <w:rsid w:val="000B0D93"/>
    <w:rsid w:val="000C1240"/>
    <w:rsid w:val="000C2C8B"/>
    <w:rsid w:val="000E51AA"/>
    <w:rsid w:val="000E7516"/>
    <w:rsid w:val="000F0211"/>
    <w:rsid w:val="000F4766"/>
    <w:rsid w:val="00111D92"/>
    <w:rsid w:val="00113B62"/>
    <w:rsid w:val="00121F4B"/>
    <w:rsid w:val="00123228"/>
    <w:rsid w:val="001420F9"/>
    <w:rsid w:val="00156BF6"/>
    <w:rsid w:val="001671CF"/>
    <w:rsid w:val="00194084"/>
    <w:rsid w:val="00195EDD"/>
    <w:rsid w:val="001B2327"/>
    <w:rsid w:val="001B7F8B"/>
    <w:rsid w:val="001C44A3"/>
    <w:rsid w:val="001F7F00"/>
    <w:rsid w:val="00203A45"/>
    <w:rsid w:val="0021022E"/>
    <w:rsid w:val="00225057"/>
    <w:rsid w:val="00234C76"/>
    <w:rsid w:val="00247D88"/>
    <w:rsid w:val="00267B80"/>
    <w:rsid w:val="002726A0"/>
    <w:rsid w:val="002809FB"/>
    <w:rsid w:val="00291FF1"/>
    <w:rsid w:val="002925D9"/>
    <w:rsid w:val="00294642"/>
    <w:rsid w:val="002A2840"/>
    <w:rsid w:val="002A6644"/>
    <w:rsid w:val="002B61D7"/>
    <w:rsid w:val="002C5B90"/>
    <w:rsid w:val="002E0E36"/>
    <w:rsid w:val="002E19E4"/>
    <w:rsid w:val="003044E7"/>
    <w:rsid w:val="00305784"/>
    <w:rsid w:val="0032156B"/>
    <w:rsid w:val="00336EF7"/>
    <w:rsid w:val="00341021"/>
    <w:rsid w:val="00351B98"/>
    <w:rsid w:val="00357123"/>
    <w:rsid w:val="003670F3"/>
    <w:rsid w:val="00381B3A"/>
    <w:rsid w:val="003B2F05"/>
    <w:rsid w:val="003B4C01"/>
    <w:rsid w:val="003C3D36"/>
    <w:rsid w:val="003E0918"/>
    <w:rsid w:val="003E2A4F"/>
    <w:rsid w:val="00403EAA"/>
    <w:rsid w:val="004047ED"/>
    <w:rsid w:val="00407250"/>
    <w:rsid w:val="0041099F"/>
    <w:rsid w:val="00422562"/>
    <w:rsid w:val="00423EB2"/>
    <w:rsid w:val="00425320"/>
    <w:rsid w:val="00440934"/>
    <w:rsid w:val="00440B8A"/>
    <w:rsid w:val="0044560F"/>
    <w:rsid w:val="00457DE0"/>
    <w:rsid w:val="004716F3"/>
    <w:rsid w:val="004817CE"/>
    <w:rsid w:val="00481CD6"/>
    <w:rsid w:val="00485F7E"/>
    <w:rsid w:val="00496A41"/>
    <w:rsid w:val="00497FB0"/>
    <w:rsid w:val="004A37C8"/>
    <w:rsid w:val="004B41A3"/>
    <w:rsid w:val="004B7074"/>
    <w:rsid w:val="0050476C"/>
    <w:rsid w:val="00505F12"/>
    <w:rsid w:val="00511AA0"/>
    <w:rsid w:val="00516057"/>
    <w:rsid w:val="005237B7"/>
    <w:rsid w:val="00523F1E"/>
    <w:rsid w:val="00531CDF"/>
    <w:rsid w:val="00532090"/>
    <w:rsid w:val="00534126"/>
    <w:rsid w:val="005352E9"/>
    <w:rsid w:val="005359D9"/>
    <w:rsid w:val="00535D9A"/>
    <w:rsid w:val="005471A2"/>
    <w:rsid w:val="00570C63"/>
    <w:rsid w:val="005858DC"/>
    <w:rsid w:val="00590320"/>
    <w:rsid w:val="0059324B"/>
    <w:rsid w:val="005939C8"/>
    <w:rsid w:val="005961C9"/>
    <w:rsid w:val="005A6A33"/>
    <w:rsid w:val="005B1412"/>
    <w:rsid w:val="005B2A52"/>
    <w:rsid w:val="005C4BCF"/>
    <w:rsid w:val="005D2792"/>
    <w:rsid w:val="005F50AC"/>
    <w:rsid w:val="005F7F3D"/>
    <w:rsid w:val="00601562"/>
    <w:rsid w:val="00602B32"/>
    <w:rsid w:val="0061163D"/>
    <w:rsid w:val="00631119"/>
    <w:rsid w:val="0064619D"/>
    <w:rsid w:val="00680FCC"/>
    <w:rsid w:val="00695DC1"/>
    <w:rsid w:val="006C16DA"/>
    <w:rsid w:val="006C2CB1"/>
    <w:rsid w:val="006E4404"/>
    <w:rsid w:val="00702AEC"/>
    <w:rsid w:val="007244B2"/>
    <w:rsid w:val="007266C4"/>
    <w:rsid w:val="00727B92"/>
    <w:rsid w:val="007338FB"/>
    <w:rsid w:val="00735909"/>
    <w:rsid w:val="00743196"/>
    <w:rsid w:val="00754711"/>
    <w:rsid w:val="007774B3"/>
    <w:rsid w:val="00793839"/>
    <w:rsid w:val="007A5116"/>
    <w:rsid w:val="007A7BBE"/>
    <w:rsid w:val="007C0BE5"/>
    <w:rsid w:val="00800EDB"/>
    <w:rsid w:val="00822DAA"/>
    <w:rsid w:val="008240B8"/>
    <w:rsid w:val="00831C8A"/>
    <w:rsid w:val="008405BD"/>
    <w:rsid w:val="00841406"/>
    <w:rsid w:val="00873ECD"/>
    <w:rsid w:val="00896A40"/>
    <w:rsid w:val="008A0455"/>
    <w:rsid w:val="008A7602"/>
    <w:rsid w:val="008B66F7"/>
    <w:rsid w:val="008C12EE"/>
    <w:rsid w:val="008C69B1"/>
    <w:rsid w:val="008D216A"/>
    <w:rsid w:val="008D48A7"/>
    <w:rsid w:val="008E73D1"/>
    <w:rsid w:val="008F2F39"/>
    <w:rsid w:val="00901321"/>
    <w:rsid w:val="009018F3"/>
    <w:rsid w:val="00912CC1"/>
    <w:rsid w:val="009139F8"/>
    <w:rsid w:val="009174BF"/>
    <w:rsid w:val="00923F50"/>
    <w:rsid w:val="00924998"/>
    <w:rsid w:val="00925E82"/>
    <w:rsid w:val="0092711E"/>
    <w:rsid w:val="00934054"/>
    <w:rsid w:val="00935CFD"/>
    <w:rsid w:val="0096689E"/>
    <w:rsid w:val="00993C98"/>
    <w:rsid w:val="009A4B20"/>
    <w:rsid w:val="009A5741"/>
    <w:rsid w:val="009A5F99"/>
    <w:rsid w:val="009B6B47"/>
    <w:rsid w:val="009C7363"/>
    <w:rsid w:val="009F0835"/>
    <w:rsid w:val="009F4D8C"/>
    <w:rsid w:val="009F6C1E"/>
    <w:rsid w:val="00A061C4"/>
    <w:rsid w:val="00A1442A"/>
    <w:rsid w:val="00A169D9"/>
    <w:rsid w:val="00A315D4"/>
    <w:rsid w:val="00A31E4F"/>
    <w:rsid w:val="00A45B80"/>
    <w:rsid w:val="00A53F39"/>
    <w:rsid w:val="00A656AB"/>
    <w:rsid w:val="00A811FF"/>
    <w:rsid w:val="00A971AE"/>
    <w:rsid w:val="00AC0EFD"/>
    <w:rsid w:val="00AD0230"/>
    <w:rsid w:val="00AD1202"/>
    <w:rsid w:val="00AD213B"/>
    <w:rsid w:val="00AE00D6"/>
    <w:rsid w:val="00AF124F"/>
    <w:rsid w:val="00AF20AE"/>
    <w:rsid w:val="00B03D8E"/>
    <w:rsid w:val="00B07BAA"/>
    <w:rsid w:val="00B07CC6"/>
    <w:rsid w:val="00B1415A"/>
    <w:rsid w:val="00B1520E"/>
    <w:rsid w:val="00B26A20"/>
    <w:rsid w:val="00B363C1"/>
    <w:rsid w:val="00B36ED9"/>
    <w:rsid w:val="00B51B0C"/>
    <w:rsid w:val="00B52024"/>
    <w:rsid w:val="00B624B0"/>
    <w:rsid w:val="00B632B4"/>
    <w:rsid w:val="00B7171D"/>
    <w:rsid w:val="00BA5A8C"/>
    <w:rsid w:val="00BB01C5"/>
    <w:rsid w:val="00BB65F3"/>
    <w:rsid w:val="00BC15CA"/>
    <w:rsid w:val="00BC5559"/>
    <w:rsid w:val="00BE6EBB"/>
    <w:rsid w:val="00BF2096"/>
    <w:rsid w:val="00C0263C"/>
    <w:rsid w:val="00C12F92"/>
    <w:rsid w:val="00C13973"/>
    <w:rsid w:val="00C14309"/>
    <w:rsid w:val="00C165CA"/>
    <w:rsid w:val="00C17FA3"/>
    <w:rsid w:val="00C21E66"/>
    <w:rsid w:val="00C307F8"/>
    <w:rsid w:val="00C40160"/>
    <w:rsid w:val="00C53DF6"/>
    <w:rsid w:val="00C707EB"/>
    <w:rsid w:val="00C70847"/>
    <w:rsid w:val="00C71164"/>
    <w:rsid w:val="00C727ED"/>
    <w:rsid w:val="00C75704"/>
    <w:rsid w:val="00C82359"/>
    <w:rsid w:val="00CB1CC2"/>
    <w:rsid w:val="00CB26D6"/>
    <w:rsid w:val="00CC4184"/>
    <w:rsid w:val="00CD32E7"/>
    <w:rsid w:val="00CD3A68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B0490"/>
    <w:rsid w:val="00DB0EFE"/>
    <w:rsid w:val="00DB6A32"/>
    <w:rsid w:val="00DC3251"/>
    <w:rsid w:val="00DC3FF0"/>
    <w:rsid w:val="00DD1303"/>
    <w:rsid w:val="00DD2D50"/>
    <w:rsid w:val="00DE01B1"/>
    <w:rsid w:val="00DF1AB4"/>
    <w:rsid w:val="00E37767"/>
    <w:rsid w:val="00E42FA7"/>
    <w:rsid w:val="00E65DD5"/>
    <w:rsid w:val="00E67115"/>
    <w:rsid w:val="00ED0E67"/>
    <w:rsid w:val="00ED58FD"/>
    <w:rsid w:val="00EE6B6E"/>
    <w:rsid w:val="00EE722B"/>
    <w:rsid w:val="00EF0745"/>
    <w:rsid w:val="00EF5C1B"/>
    <w:rsid w:val="00F12D95"/>
    <w:rsid w:val="00F23A0A"/>
    <w:rsid w:val="00F27CE1"/>
    <w:rsid w:val="00F32C8A"/>
    <w:rsid w:val="00F41478"/>
    <w:rsid w:val="00F46218"/>
    <w:rsid w:val="00F67FFC"/>
    <w:rsid w:val="00F72B75"/>
    <w:rsid w:val="00F74CAC"/>
    <w:rsid w:val="00F76E56"/>
    <w:rsid w:val="00F9233E"/>
    <w:rsid w:val="00FA245A"/>
    <w:rsid w:val="00FB371F"/>
    <w:rsid w:val="00FD20F8"/>
    <w:rsid w:val="00FD6BC1"/>
    <w:rsid w:val="00FE629C"/>
    <w:rsid w:val="00FE63E1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39</TotalTime>
  <Pages>7</Pages>
  <Words>1295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28</cp:revision>
  <dcterms:created xsi:type="dcterms:W3CDTF">2022-06-03T10:34:00Z</dcterms:created>
  <dcterms:modified xsi:type="dcterms:W3CDTF">2022-06-03T11:05:00Z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